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BF4BF" w14:textId="3952929A" w:rsidR="00093434" w:rsidRPr="001F5BDA" w:rsidRDefault="00093434" w:rsidP="001F5BDA">
      <w:pPr>
        <w:pStyle w:val="Title"/>
        <w:ind w:firstLine="720"/>
        <w:rPr>
          <w:rFonts w:cs="Times New Roman"/>
          <w:sz w:val="24"/>
          <w:szCs w:val="24"/>
        </w:rPr>
      </w:pPr>
      <w:bookmarkStart w:id="0" w:name="_GoBack"/>
      <w:bookmarkEnd w:id="0"/>
      <w:r>
        <w:t>SRS DOCUMENTATION</w:t>
      </w:r>
    </w:p>
    <w:p w14:paraId="623508B7" w14:textId="69E7CC3F" w:rsidR="00093434" w:rsidRDefault="00093434" w:rsidP="00093434"/>
    <w:p w14:paraId="7C937B1A" w14:textId="76F68E4E" w:rsidR="00093434" w:rsidRDefault="005F5D4C" w:rsidP="005F5D4C">
      <w:pPr>
        <w:pStyle w:val="Subtitle"/>
        <w:ind w:left="720"/>
        <w:rPr>
          <w:sz w:val="48"/>
          <w:szCs w:val="48"/>
        </w:rPr>
      </w:pPr>
      <w:r>
        <w:rPr>
          <w:sz w:val="48"/>
          <w:szCs w:val="48"/>
        </w:rPr>
        <w:t xml:space="preserve">    </w:t>
      </w:r>
      <w:r w:rsidR="00093434" w:rsidRPr="00093434">
        <w:rPr>
          <w:sz w:val="48"/>
          <w:szCs w:val="48"/>
        </w:rPr>
        <w:t>Time Cards Management Sy</w:t>
      </w:r>
      <w:r w:rsidR="00093434">
        <w:rPr>
          <w:sz w:val="48"/>
          <w:szCs w:val="48"/>
        </w:rPr>
        <w:t>s</w:t>
      </w:r>
      <w:r w:rsidR="00093434" w:rsidRPr="00093434">
        <w:rPr>
          <w:sz w:val="48"/>
          <w:szCs w:val="48"/>
        </w:rPr>
        <w:t>tem</w:t>
      </w:r>
    </w:p>
    <w:p w14:paraId="6BBE50E0" w14:textId="0463FA2C" w:rsidR="005F5D4C" w:rsidRDefault="005F5D4C" w:rsidP="005F5D4C"/>
    <w:p w14:paraId="0A810ABB" w14:textId="042B68A0" w:rsidR="005F5D4C" w:rsidRDefault="005F5D4C" w:rsidP="005F5D4C"/>
    <w:p w14:paraId="105961AC" w14:textId="4547AB7F" w:rsidR="005F5D4C" w:rsidRDefault="005F5D4C" w:rsidP="005F5D4C"/>
    <w:p w14:paraId="698AEF84" w14:textId="1D6004D5" w:rsidR="005F5D4C" w:rsidRDefault="005F5D4C" w:rsidP="005F5D4C"/>
    <w:p w14:paraId="07A62AC3" w14:textId="4369C8D7" w:rsidR="005F5D4C" w:rsidRDefault="005F5D4C" w:rsidP="005F5D4C"/>
    <w:p w14:paraId="75571C04" w14:textId="77777777" w:rsidR="00CC2D73" w:rsidRDefault="00CC2D73" w:rsidP="005F5D4C"/>
    <w:p w14:paraId="615220E3" w14:textId="18B73FB0" w:rsidR="005F5D4C" w:rsidRPr="00CC2D73" w:rsidRDefault="00CC2D73" w:rsidP="005F5D4C">
      <w:pPr>
        <w:rPr>
          <w:sz w:val="40"/>
          <w:szCs w:val="40"/>
        </w:rPr>
      </w:pPr>
      <w:r>
        <w:tab/>
      </w:r>
      <w:r>
        <w:tab/>
      </w:r>
      <w:r w:rsidRPr="00CC2D73">
        <w:rPr>
          <w:sz w:val="36"/>
          <w:szCs w:val="36"/>
        </w:rPr>
        <w:tab/>
      </w:r>
      <w:r>
        <w:rPr>
          <w:sz w:val="36"/>
          <w:szCs w:val="36"/>
        </w:rPr>
        <w:tab/>
      </w:r>
      <w:r>
        <w:rPr>
          <w:sz w:val="36"/>
          <w:szCs w:val="36"/>
        </w:rPr>
        <w:tab/>
      </w:r>
      <w:r w:rsidRPr="00CC2D73">
        <w:rPr>
          <w:sz w:val="40"/>
          <w:szCs w:val="40"/>
        </w:rPr>
        <w:t>Project by</w:t>
      </w:r>
    </w:p>
    <w:p w14:paraId="656D47CA" w14:textId="7001D7E8" w:rsidR="005F5D4C" w:rsidRDefault="005F5D4C" w:rsidP="005F5D4C">
      <w:pPr>
        <w:ind w:left="4320" w:firstLine="720"/>
        <w:rPr>
          <w:sz w:val="36"/>
          <w:szCs w:val="36"/>
        </w:rPr>
      </w:pPr>
      <w:r w:rsidRPr="005F5D4C">
        <w:rPr>
          <w:sz w:val="36"/>
          <w:szCs w:val="36"/>
        </w:rPr>
        <w:t>--BhanuvikasYaganti</w:t>
      </w:r>
    </w:p>
    <w:p w14:paraId="1C639611" w14:textId="550ED7CF" w:rsidR="005F5D4C" w:rsidRPr="005F5D4C" w:rsidRDefault="005F5D4C" w:rsidP="005F5D4C">
      <w:pPr>
        <w:ind w:left="4320" w:firstLine="720"/>
        <w:rPr>
          <w:sz w:val="36"/>
          <w:szCs w:val="36"/>
        </w:rPr>
      </w:pPr>
      <w:r>
        <w:rPr>
          <w:sz w:val="36"/>
          <w:szCs w:val="36"/>
        </w:rPr>
        <w:t>--</w:t>
      </w:r>
      <w:r w:rsidRPr="005F5D4C">
        <w:rPr>
          <w:sz w:val="36"/>
          <w:szCs w:val="36"/>
        </w:rPr>
        <w:t>Anish Reddy Ellore</w:t>
      </w:r>
    </w:p>
    <w:p w14:paraId="18296D58" w14:textId="7CF7C257" w:rsidR="005F5D4C" w:rsidRPr="005F5D4C" w:rsidRDefault="005F5D4C" w:rsidP="005F5D4C">
      <w:pPr>
        <w:rPr>
          <w:sz w:val="36"/>
          <w:szCs w:val="36"/>
        </w:rPr>
      </w:pPr>
      <w:r w:rsidRPr="005F5D4C">
        <w:rPr>
          <w:sz w:val="36"/>
          <w:szCs w:val="36"/>
        </w:rPr>
        <w:tab/>
      </w:r>
      <w:r w:rsidRPr="005F5D4C">
        <w:rPr>
          <w:sz w:val="36"/>
          <w:szCs w:val="36"/>
        </w:rPr>
        <w:tab/>
      </w:r>
      <w:r w:rsidRPr="005F5D4C">
        <w:rPr>
          <w:sz w:val="36"/>
          <w:szCs w:val="36"/>
        </w:rPr>
        <w:tab/>
      </w:r>
      <w:r w:rsidRPr="005F5D4C">
        <w:rPr>
          <w:sz w:val="36"/>
          <w:szCs w:val="36"/>
        </w:rPr>
        <w:tab/>
      </w:r>
      <w:r w:rsidRPr="005F5D4C">
        <w:rPr>
          <w:sz w:val="36"/>
          <w:szCs w:val="36"/>
        </w:rPr>
        <w:tab/>
      </w:r>
      <w:r w:rsidRPr="005F5D4C">
        <w:rPr>
          <w:sz w:val="36"/>
          <w:szCs w:val="36"/>
        </w:rPr>
        <w:tab/>
      </w:r>
      <w:r w:rsidRPr="005F5D4C">
        <w:rPr>
          <w:sz w:val="36"/>
          <w:szCs w:val="36"/>
        </w:rPr>
        <w:tab/>
      </w:r>
      <w:r>
        <w:rPr>
          <w:sz w:val="36"/>
          <w:szCs w:val="36"/>
        </w:rPr>
        <w:t>--</w:t>
      </w:r>
      <w:r w:rsidRPr="005F5D4C">
        <w:rPr>
          <w:sz w:val="36"/>
          <w:szCs w:val="36"/>
        </w:rPr>
        <w:t>Anshul Garg</w:t>
      </w:r>
    </w:p>
    <w:p w14:paraId="2109E8C5" w14:textId="77777777" w:rsidR="00093434" w:rsidRDefault="00093434">
      <w:pPr>
        <w:rPr>
          <w:rFonts w:asciiTheme="majorHAnsi" w:eastAsiaTheme="majorEastAsia" w:hAnsiTheme="majorHAnsi" w:cs="Times New Roman"/>
          <w:caps/>
          <w:color w:val="1F497D" w:themeColor="text2"/>
          <w:spacing w:val="-15"/>
          <w:sz w:val="24"/>
          <w:szCs w:val="24"/>
        </w:rPr>
      </w:pPr>
      <w:r>
        <w:rPr>
          <w:rFonts w:cs="Times New Roman"/>
          <w:sz w:val="24"/>
          <w:szCs w:val="24"/>
        </w:rPr>
        <w:br w:type="page"/>
      </w:r>
    </w:p>
    <w:p w14:paraId="766A8BAF" w14:textId="77777777" w:rsidR="00093434" w:rsidRDefault="00093434" w:rsidP="00093434">
      <w:pPr>
        <w:pStyle w:val="Title"/>
        <w:rPr>
          <w:rFonts w:cs="Times New Roman"/>
          <w:sz w:val="24"/>
          <w:szCs w:val="24"/>
        </w:rPr>
      </w:pPr>
    </w:p>
    <w:p w14:paraId="77F948C5" w14:textId="6151CBEB" w:rsidR="00DC5C4E" w:rsidRPr="00FA0E65" w:rsidRDefault="00DC5C4E" w:rsidP="00DC5C4E">
      <w:pPr>
        <w:pStyle w:val="TOCTitle"/>
        <w:rPr>
          <w:u w:val="single"/>
        </w:rPr>
      </w:pPr>
      <w:r w:rsidRPr="00FA0E65">
        <w:rPr>
          <w:u w:val="single"/>
        </w:rPr>
        <w:t>TABLE OF CONTENTS</w:t>
      </w:r>
    </w:p>
    <w:p w14:paraId="3169A022" w14:textId="4C7AF070" w:rsidR="00DC5C4E" w:rsidRPr="0003028F" w:rsidRDefault="00F20638" w:rsidP="0003028F">
      <w:pPr>
        <w:pStyle w:val="Level1"/>
      </w:pPr>
      <w:r>
        <w:rPr>
          <w:webHidden/>
        </w:rPr>
        <w:t>1. INTRODUCTION</w:t>
      </w:r>
      <w:r w:rsidR="00DC5C4E" w:rsidRPr="0003028F">
        <w:rPr>
          <w:webHidden/>
        </w:rPr>
        <w:tab/>
      </w:r>
      <w:r w:rsidR="009070F1">
        <w:rPr>
          <w:webHidden/>
        </w:rPr>
        <w:t>2</w:t>
      </w:r>
    </w:p>
    <w:p w14:paraId="3C31163D" w14:textId="50684A24" w:rsidR="00DC5C4E" w:rsidRPr="00AF7456" w:rsidRDefault="00F20638" w:rsidP="00F20638">
      <w:pPr>
        <w:pStyle w:val="Level2"/>
      </w:pPr>
      <w:r>
        <w:rPr>
          <w:webHidden/>
        </w:rPr>
        <w:t>1.1 Purpose</w:t>
      </w:r>
      <w:r w:rsidR="00DC5C4E" w:rsidRPr="00AF7456">
        <w:rPr>
          <w:webHidden/>
        </w:rPr>
        <w:tab/>
      </w:r>
      <w:r w:rsidR="009070F1">
        <w:rPr>
          <w:webHidden/>
        </w:rPr>
        <w:t>2</w:t>
      </w:r>
    </w:p>
    <w:p w14:paraId="422EEC7D" w14:textId="18A2318E" w:rsidR="00DC5C4E" w:rsidRPr="00AF7456" w:rsidRDefault="00F20638" w:rsidP="00AF7456">
      <w:pPr>
        <w:pStyle w:val="Level2"/>
      </w:pPr>
      <w:r>
        <w:rPr>
          <w:webHidden/>
        </w:rPr>
        <w:t>1.2 Scope</w:t>
      </w:r>
      <w:r w:rsidR="00DC5C4E" w:rsidRPr="00AF7456">
        <w:rPr>
          <w:webHidden/>
        </w:rPr>
        <w:tab/>
      </w:r>
      <w:r w:rsidR="009070F1">
        <w:rPr>
          <w:webHidden/>
        </w:rPr>
        <w:t>2</w:t>
      </w:r>
    </w:p>
    <w:p w14:paraId="1D335872" w14:textId="4DDF1179" w:rsidR="00DC5C4E" w:rsidRDefault="00F20638" w:rsidP="00AF7456">
      <w:pPr>
        <w:pStyle w:val="Level2"/>
        <w:rPr>
          <w:webHidden/>
        </w:rPr>
      </w:pPr>
      <w:r>
        <w:rPr>
          <w:webHidden/>
        </w:rPr>
        <w:t>1.3 Definitions</w:t>
      </w:r>
      <w:r w:rsidR="00DC5C4E" w:rsidRPr="00AF7456">
        <w:rPr>
          <w:webHidden/>
        </w:rPr>
        <w:tab/>
      </w:r>
      <w:r w:rsidR="009070F1">
        <w:rPr>
          <w:webHidden/>
        </w:rPr>
        <w:t>2</w:t>
      </w:r>
    </w:p>
    <w:p w14:paraId="1AC650F4" w14:textId="261E7945" w:rsidR="00A9686A" w:rsidRDefault="00A9686A" w:rsidP="00AF7456">
      <w:pPr>
        <w:pStyle w:val="Level2"/>
      </w:pPr>
      <w:r>
        <w:t>1.4 References</w:t>
      </w:r>
      <w:r>
        <w:tab/>
      </w:r>
      <w:r w:rsidR="009070F1">
        <w:t>2</w:t>
      </w:r>
    </w:p>
    <w:p w14:paraId="31056F4D" w14:textId="280C073B" w:rsidR="00A9686A" w:rsidRPr="00AF7456" w:rsidRDefault="00A9686A" w:rsidP="00AF7456">
      <w:pPr>
        <w:pStyle w:val="Level2"/>
      </w:pPr>
      <w:r>
        <w:t>1.5 Overview</w:t>
      </w:r>
      <w:r>
        <w:tab/>
      </w:r>
      <w:r w:rsidR="009070F1">
        <w:t>2</w:t>
      </w:r>
    </w:p>
    <w:p w14:paraId="55D4C981" w14:textId="493F77B7" w:rsidR="00DC5C4E" w:rsidRPr="0003028F" w:rsidRDefault="00F20638" w:rsidP="0003028F">
      <w:pPr>
        <w:pStyle w:val="Level1"/>
      </w:pPr>
      <w:r>
        <w:rPr>
          <w:webHidden/>
        </w:rPr>
        <w:t>2.OVERALL DESCRIPTION</w:t>
      </w:r>
      <w:r w:rsidR="00DC5C4E" w:rsidRPr="0003028F">
        <w:rPr>
          <w:webHidden/>
        </w:rPr>
        <w:tab/>
      </w:r>
      <w:r w:rsidR="009070F1">
        <w:rPr>
          <w:webHidden/>
        </w:rPr>
        <w:t>3</w:t>
      </w:r>
    </w:p>
    <w:p w14:paraId="5F434DA0" w14:textId="7E8CF189" w:rsidR="00DC5C4E" w:rsidRPr="00AF7456" w:rsidRDefault="00F20638" w:rsidP="00AF7456">
      <w:pPr>
        <w:pStyle w:val="Level2"/>
      </w:pPr>
      <w:r>
        <w:rPr>
          <w:webHidden/>
        </w:rPr>
        <w:t>2.1 Product Perspective</w:t>
      </w:r>
      <w:r w:rsidR="00DC5C4E" w:rsidRPr="00AF7456">
        <w:rPr>
          <w:webHidden/>
        </w:rPr>
        <w:tab/>
      </w:r>
      <w:r w:rsidR="009070F1">
        <w:rPr>
          <w:webHidden/>
        </w:rPr>
        <w:t>3</w:t>
      </w:r>
    </w:p>
    <w:p w14:paraId="6B7DDB12" w14:textId="71198C58" w:rsidR="00A9686A" w:rsidRDefault="00F20638" w:rsidP="00A9686A">
      <w:pPr>
        <w:pStyle w:val="Level2"/>
        <w:numPr>
          <w:ilvl w:val="1"/>
          <w:numId w:val="2"/>
        </w:numPr>
        <w:rPr>
          <w:webHidden/>
        </w:rPr>
      </w:pPr>
      <w:r>
        <w:rPr>
          <w:webHidden/>
        </w:rPr>
        <w:t>Product</w:t>
      </w:r>
      <w:r w:rsidR="00A9686A">
        <w:rPr>
          <w:webHidden/>
        </w:rPr>
        <w:t xml:space="preserve"> Functions</w:t>
      </w:r>
      <w:r w:rsidR="00A9686A">
        <w:rPr>
          <w:webHidden/>
        </w:rPr>
        <w:tab/>
      </w:r>
      <w:r w:rsidR="009070F1">
        <w:rPr>
          <w:webHidden/>
        </w:rPr>
        <w:t>3</w:t>
      </w:r>
    </w:p>
    <w:p w14:paraId="0B711756" w14:textId="57353881" w:rsidR="00A9686A" w:rsidRDefault="00A9686A" w:rsidP="00A9686A">
      <w:pPr>
        <w:pStyle w:val="Level2"/>
        <w:numPr>
          <w:ilvl w:val="1"/>
          <w:numId w:val="2"/>
        </w:numPr>
        <w:rPr>
          <w:webHidden/>
        </w:rPr>
      </w:pPr>
      <w:r>
        <w:rPr>
          <w:webHidden/>
        </w:rPr>
        <w:t>User Characteristics</w:t>
      </w:r>
      <w:r>
        <w:rPr>
          <w:webHidden/>
        </w:rPr>
        <w:tab/>
      </w:r>
      <w:r w:rsidR="009070F1">
        <w:rPr>
          <w:webHidden/>
        </w:rPr>
        <w:t>3</w:t>
      </w:r>
    </w:p>
    <w:p w14:paraId="0E5620D8" w14:textId="46F72625" w:rsidR="00A9686A" w:rsidRDefault="00A9686A" w:rsidP="00A9686A">
      <w:pPr>
        <w:pStyle w:val="Level2"/>
        <w:numPr>
          <w:ilvl w:val="1"/>
          <w:numId w:val="2"/>
        </w:numPr>
        <w:rPr>
          <w:webHidden/>
        </w:rPr>
      </w:pPr>
      <w:r>
        <w:rPr>
          <w:webHidden/>
        </w:rPr>
        <w:t>Constraints</w:t>
      </w:r>
      <w:r>
        <w:rPr>
          <w:webHidden/>
        </w:rPr>
        <w:tab/>
      </w:r>
      <w:r w:rsidR="009070F1">
        <w:rPr>
          <w:webHidden/>
        </w:rPr>
        <w:t>4</w:t>
      </w:r>
    </w:p>
    <w:p w14:paraId="5CF1638A" w14:textId="6623ADC8" w:rsidR="00A9686A" w:rsidRDefault="00A9686A" w:rsidP="00A9686A">
      <w:pPr>
        <w:pStyle w:val="Level2"/>
        <w:numPr>
          <w:ilvl w:val="1"/>
          <w:numId w:val="2"/>
        </w:numPr>
        <w:rPr>
          <w:webHidden/>
        </w:rPr>
      </w:pPr>
      <w:r>
        <w:rPr>
          <w:webHidden/>
        </w:rPr>
        <w:t>Assumptions and Dependencies</w:t>
      </w:r>
      <w:r>
        <w:rPr>
          <w:webHidden/>
        </w:rPr>
        <w:tab/>
      </w:r>
      <w:r w:rsidR="009070F1">
        <w:rPr>
          <w:webHidden/>
        </w:rPr>
        <w:t>4</w:t>
      </w:r>
    </w:p>
    <w:p w14:paraId="2FFA275D" w14:textId="1AAFE691" w:rsidR="00A9686A" w:rsidRDefault="00A9686A" w:rsidP="00A9686A">
      <w:pPr>
        <w:pStyle w:val="Level2"/>
        <w:numPr>
          <w:ilvl w:val="1"/>
          <w:numId w:val="2"/>
        </w:numPr>
        <w:rPr>
          <w:webHidden/>
        </w:rPr>
      </w:pPr>
      <w:r>
        <w:rPr>
          <w:webHidden/>
        </w:rPr>
        <w:t>Apportioning of Requirements</w:t>
      </w:r>
      <w:r>
        <w:rPr>
          <w:webHidden/>
        </w:rPr>
        <w:tab/>
      </w:r>
      <w:r w:rsidR="009070F1">
        <w:rPr>
          <w:webHidden/>
        </w:rPr>
        <w:t>4</w:t>
      </w:r>
      <w:r w:rsidR="00F20638">
        <w:rPr>
          <w:webHidden/>
        </w:rPr>
        <w:t xml:space="preserve"> </w:t>
      </w:r>
    </w:p>
    <w:p w14:paraId="4C229242" w14:textId="48445394" w:rsidR="00A9686A" w:rsidRDefault="00A9686A" w:rsidP="00A9686A">
      <w:pPr>
        <w:pStyle w:val="Level1"/>
        <w:rPr>
          <w:webHidden/>
        </w:rPr>
      </w:pPr>
      <w:r>
        <w:rPr>
          <w:webHidden/>
        </w:rPr>
        <w:t>3.SPECIFIC REQUIREMENTS</w:t>
      </w:r>
      <w:r>
        <w:rPr>
          <w:webHidden/>
        </w:rPr>
        <w:tab/>
      </w:r>
      <w:r w:rsidR="009070F1">
        <w:rPr>
          <w:webHidden/>
        </w:rPr>
        <w:t>4</w:t>
      </w:r>
    </w:p>
    <w:p w14:paraId="552CE1C8" w14:textId="24E11FC0" w:rsidR="00A9686A" w:rsidRDefault="00A9686A" w:rsidP="00A9686A">
      <w:pPr>
        <w:pStyle w:val="Level2"/>
        <w:rPr>
          <w:webHidden/>
        </w:rPr>
      </w:pPr>
      <w:r>
        <w:rPr>
          <w:webHidden/>
        </w:rPr>
        <w:t>3.1 External Interface Requirements</w:t>
      </w:r>
      <w:r>
        <w:rPr>
          <w:webHidden/>
        </w:rPr>
        <w:tab/>
      </w:r>
      <w:r w:rsidR="009070F1">
        <w:rPr>
          <w:webHidden/>
        </w:rPr>
        <w:t>4</w:t>
      </w:r>
    </w:p>
    <w:p w14:paraId="0E127257" w14:textId="0D899237" w:rsidR="00A9686A" w:rsidRDefault="00A9686A" w:rsidP="00A9686A">
      <w:pPr>
        <w:pStyle w:val="Level3"/>
        <w:rPr>
          <w:i w:val="0"/>
          <w:webHidden/>
        </w:rPr>
      </w:pPr>
      <w:r w:rsidRPr="003374F0">
        <w:rPr>
          <w:i w:val="0"/>
          <w:webHidden/>
        </w:rPr>
        <w:t>3</w:t>
      </w:r>
      <w:r>
        <w:rPr>
          <w:webHidden/>
        </w:rPr>
        <w:t>.</w:t>
      </w:r>
      <w:r>
        <w:rPr>
          <w:i w:val="0"/>
          <w:webHidden/>
        </w:rPr>
        <w:t>1.1 User Interface</w:t>
      </w:r>
      <w:r>
        <w:rPr>
          <w:i w:val="0"/>
          <w:webHidden/>
        </w:rPr>
        <w:tab/>
      </w:r>
      <w:r w:rsidR="009070F1">
        <w:rPr>
          <w:i w:val="0"/>
          <w:webHidden/>
        </w:rPr>
        <w:t>4</w:t>
      </w:r>
    </w:p>
    <w:p w14:paraId="4A35EBCB" w14:textId="404681BB" w:rsidR="00A9686A" w:rsidRDefault="00A9686A" w:rsidP="00A9686A">
      <w:pPr>
        <w:pStyle w:val="Level3"/>
        <w:rPr>
          <w:i w:val="0"/>
          <w:webHidden/>
        </w:rPr>
      </w:pPr>
      <w:r w:rsidRPr="003374F0">
        <w:rPr>
          <w:i w:val="0"/>
          <w:webHidden/>
        </w:rPr>
        <w:t>3</w:t>
      </w:r>
      <w:r>
        <w:rPr>
          <w:webHidden/>
        </w:rPr>
        <w:t>.</w:t>
      </w:r>
      <w:r>
        <w:rPr>
          <w:i w:val="0"/>
          <w:webHidden/>
        </w:rPr>
        <w:t>1.2 Hardware Interfaces</w:t>
      </w:r>
      <w:r>
        <w:rPr>
          <w:i w:val="0"/>
          <w:webHidden/>
        </w:rPr>
        <w:tab/>
      </w:r>
      <w:r w:rsidR="009070F1">
        <w:rPr>
          <w:i w:val="0"/>
          <w:webHidden/>
        </w:rPr>
        <w:t>6</w:t>
      </w:r>
    </w:p>
    <w:p w14:paraId="16A9E4E1" w14:textId="73611797" w:rsidR="00A9686A" w:rsidRDefault="00A9686A" w:rsidP="00A9686A">
      <w:pPr>
        <w:pStyle w:val="Level3"/>
        <w:rPr>
          <w:i w:val="0"/>
          <w:webHidden/>
        </w:rPr>
      </w:pPr>
      <w:r w:rsidRPr="003374F0">
        <w:rPr>
          <w:i w:val="0"/>
          <w:webHidden/>
        </w:rPr>
        <w:t>3</w:t>
      </w:r>
      <w:r>
        <w:rPr>
          <w:webHidden/>
        </w:rPr>
        <w:t>.</w:t>
      </w:r>
      <w:r>
        <w:rPr>
          <w:i w:val="0"/>
          <w:webHidden/>
        </w:rPr>
        <w:t>1.3 Software Interfaces</w:t>
      </w:r>
      <w:r>
        <w:rPr>
          <w:i w:val="0"/>
          <w:webHidden/>
        </w:rPr>
        <w:tab/>
      </w:r>
      <w:r w:rsidR="009070F1">
        <w:rPr>
          <w:i w:val="0"/>
          <w:webHidden/>
        </w:rPr>
        <w:t>6</w:t>
      </w:r>
    </w:p>
    <w:p w14:paraId="2AA8BFBC" w14:textId="519A6883" w:rsidR="00A9686A" w:rsidRDefault="00A9686A" w:rsidP="00A9686A">
      <w:pPr>
        <w:pStyle w:val="Level3"/>
        <w:rPr>
          <w:i w:val="0"/>
          <w:webHidden/>
        </w:rPr>
      </w:pPr>
      <w:r w:rsidRPr="003374F0">
        <w:rPr>
          <w:i w:val="0"/>
          <w:webHidden/>
        </w:rPr>
        <w:t>3</w:t>
      </w:r>
      <w:r>
        <w:rPr>
          <w:webHidden/>
        </w:rPr>
        <w:t>.</w:t>
      </w:r>
      <w:r>
        <w:rPr>
          <w:i w:val="0"/>
          <w:webHidden/>
        </w:rPr>
        <w:t>1.4 Communications Interfaces</w:t>
      </w:r>
      <w:r>
        <w:rPr>
          <w:i w:val="0"/>
          <w:webHidden/>
        </w:rPr>
        <w:tab/>
      </w:r>
      <w:r w:rsidR="009070F1">
        <w:rPr>
          <w:i w:val="0"/>
          <w:webHidden/>
        </w:rPr>
        <w:t>6</w:t>
      </w:r>
    </w:p>
    <w:p w14:paraId="0C968409" w14:textId="1FB466EE" w:rsidR="00A9686A" w:rsidRDefault="00A9686A" w:rsidP="00A9686A">
      <w:pPr>
        <w:pStyle w:val="Level2"/>
        <w:ind w:left="720" w:hanging="520"/>
        <w:rPr>
          <w:webHidden/>
        </w:rPr>
      </w:pPr>
      <w:r>
        <w:rPr>
          <w:webHidden/>
        </w:rPr>
        <w:t>3.2 Functional Requirements</w:t>
      </w:r>
      <w:r>
        <w:rPr>
          <w:webHidden/>
        </w:rPr>
        <w:tab/>
      </w:r>
      <w:r w:rsidR="009070F1">
        <w:rPr>
          <w:webHidden/>
        </w:rPr>
        <w:t>6</w:t>
      </w:r>
    </w:p>
    <w:p w14:paraId="5C4FD9A1" w14:textId="19CDC44E" w:rsidR="003374F0" w:rsidRDefault="00A9686A" w:rsidP="003374F0">
      <w:pPr>
        <w:pStyle w:val="Level3"/>
        <w:rPr>
          <w:i w:val="0"/>
          <w:webHidden/>
        </w:rPr>
      </w:pPr>
      <w:r w:rsidRPr="003374F0">
        <w:rPr>
          <w:i w:val="0"/>
          <w:webHidden/>
        </w:rPr>
        <w:t>3.</w:t>
      </w:r>
      <w:r w:rsidR="003374F0" w:rsidRPr="003374F0">
        <w:rPr>
          <w:i w:val="0"/>
          <w:webHidden/>
        </w:rPr>
        <w:t>2</w:t>
      </w:r>
      <w:r w:rsidRPr="003374F0">
        <w:rPr>
          <w:i w:val="0"/>
          <w:webHidden/>
        </w:rPr>
        <w:t>.</w:t>
      </w:r>
      <w:r w:rsidR="003374F0" w:rsidRPr="003374F0">
        <w:rPr>
          <w:i w:val="0"/>
          <w:webHidden/>
        </w:rPr>
        <w:t>1</w:t>
      </w:r>
      <w:r w:rsidRPr="003374F0">
        <w:rPr>
          <w:i w:val="0"/>
          <w:webHidden/>
        </w:rPr>
        <w:t xml:space="preserve"> </w:t>
      </w:r>
      <w:r w:rsidR="003374F0">
        <w:rPr>
          <w:i w:val="0"/>
          <w:webHidden/>
        </w:rPr>
        <w:t xml:space="preserve">User Class 1- </w:t>
      </w:r>
      <w:r w:rsidR="003374F0" w:rsidRPr="003374F0">
        <w:rPr>
          <w:i w:val="0"/>
          <w:webHidden/>
        </w:rPr>
        <w:t>The Employee</w:t>
      </w:r>
      <w:r w:rsidR="003374F0">
        <w:rPr>
          <w:i w:val="0"/>
          <w:webHidden/>
        </w:rPr>
        <w:tab/>
      </w:r>
      <w:r w:rsidR="009070F1">
        <w:rPr>
          <w:i w:val="0"/>
          <w:webHidden/>
        </w:rPr>
        <w:t>6</w:t>
      </w:r>
    </w:p>
    <w:p w14:paraId="1AC11993" w14:textId="11CDFCB1" w:rsidR="003374F0" w:rsidRDefault="003374F0" w:rsidP="003374F0">
      <w:pPr>
        <w:pStyle w:val="Level3"/>
        <w:rPr>
          <w:i w:val="0"/>
          <w:webHidden/>
        </w:rPr>
      </w:pPr>
      <w:r>
        <w:rPr>
          <w:i w:val="0"/>
          <w:webHidden/>
        </w:rPr>
        <w:t>3.2.2 User Class 2- The Employer</w:t>
      </w:r>
      <w:r>
        <w:rPr>
          <w:i w:val="0"/>
          <w:webHidden/>
        </w:rPr>
        <w:tab/>
      </w:r>
      <w:r w:rsidR="009070F1">
        <w:rPr>
          <w:i w:val="0"/>
          <w:webHidden/>
        </w:rPr>
        <w:t>7</w:t>
      </w:r>
    </w:p>
    <w:p w14:paraId="60917C81" w14:textId="2434E5CE" w:rsidR="003374F0" w:rsidRDefault="003374F0" w:rsidP="003374F0">
      <w:pPr>
        <w:pStyle w:val="Level2"/>
        <w:rPr>
          <w:webHidden/>
        </w:rPr>
      </w:pPr>
      <w:r>
        <w:rPr>
          <w:webHidden/>
        </w:rPr>
        <w:t>3.</w:t>
      </w:r>
      <w:r w:rsidR="005E1EF8">
        <w:rPr>
          <w:webHidden/>
        </w:rPr>
        <w:t>3</w:t>
      </w:r>
      <w:r>
        <w:rPr>
          <w:webHidden/>
        </w:rPr>
        <w:t xml:space="preserve"> Software System Attributes</w:t>
      </w:r>
      <w:r>
        <w:rPr>
          <w:webHidden/>
        </w:rPr>
        <w:tab/>
      </w:r>
      <w:r w:rsidR="009070F1">
        <w:rPr>
          <w:webHidden/>
        </w:rPr>
        <w:t>8</w:t>
      </w:r>
    </w:p>
    <w:p w14:paraId="613B275F" w14:textId="1A49F40E" w:rsidR="001E1778" w:rsidRPr="003374F0" w:rsidRDefault="003374F0" w:rsidP="003374F0">
      <w:pPr>
        <w:pStyle w:val="Level2"/>
        <w:rPr>
          <w:webHidden/>
        </w:rPr>
      </w:pPr>
      <w:r>
        <w:rPr>
          <w:webHidden/>
        </w:rPr>
        <w:t xml:space="preserve"> </w:t>
      </w:r>
      <w:r w:rsidR="001E1778" w:rsidRPr="003374F0">
        <w:rPr>
          <w:webHidden/>
        </w:rPr>
        <w:br w:type="page"/>
      </w:r>
    </w:p>
    <w:p w14:paraId="35624446" w14:textId="77777777" w:rsidR="001E1778" w:rsidRPr="004C0CE9" w:rsidRDefault="004C0CE9" w:rsidP="004C0CE9">
      <w:pPr>
        <w:pStyle w:val="Level1"/>
        <w:rPr>
          <w:webHidden/>
        </w:rPr>
      </w:pPr>
      <w:r w:rsidRPr="004C0CE9">
        <w:rPr>
          <w:webHidden/>
        </w:rPr>
        <w:lastRenderedPageBreak/>
        <w:t xml:space="preserve">1 </w:t>
      </w:r>
      <w:r w:rsidR="001E1778" w:rsidRPr="004C0CE9">
        <w:rPr>
          <w:webHidden/>
        </w:rPr>
        <w:t>introduction</w:t>
      </w:r>
    </w:p>
    <w:p w14:paraId="15E20654" w14:textId="77777777" w:rsidR="004842D5" w:rsidRPr="004C0CE9" w:rsidRDefault="004842D5" w:rsidP="004C0CE9">
      <w:pPr>
        <w:pStyle w:val="ListParagraph"/>
        <w:rPr>
          <w:webHidden/>
        </w:rPr>
      </w:pPr>
      <w:r w:rsidRPr="004C0CE9">
        <w:rPr>
          <w:webHidden/>
        </w:rPr>
        <w:t>This section gives a scope description and overview of everything included in this SRS documents. Also, the purpose for this document is described and a list of abbreviations and definitions is provided</w:t>
      </w:r>
      <w:r w:rsidR="004C0CE9" w:rsidRPr="004C0CE9">
        <w:rPr>
          <w:webHidden/>
        </w:rPr>
        <w:t>.</w:t>
      </w:r>
    </w:p>
    <w:p w14:paraId="1B197047" w14:textId="77777777" w:rsidR="004C0CE9" w:rsidRPr="00F34913" w:rsidRDefault="004C0CE9" w:rsidP="004C0CE9">
      <w:pPr>
        <w:pStyle w:val="Level2"/>
        <w:numPr>
          <w:ilvl w:val="1"/>
          <w:numId w:val="3"/>
        </w:numPr>
        <w:rPr>
          <w:webHidden/>
          <w:u w:val="single"/>
        </w:rPr>
      </w:pPr>
      <w:r w:rsidRPr="00F34913">
        <w:rPr>
          <w:webHidden/>
          <w:u w:val="single"/>
        </w:rPr>
        <w:t>Purpose</w:t>
      </w:r>
    </w:p>
    <w:p w14:paraId="39F50A44" w14:textId="77777777" w:rsidR="00CC280E" w:rsidRPr="004C0CE9" w:rsidRDefault="004C0CE9" w:rsidP="00CC280E">
      <w:pPr>
        <w:pStyle w:val="ListParagraph"/>
        <w:rPr>
          <w:webHidden/>
        </w:rPr>
      </w:pPr>
      <w:r>
        <w:rPr>
          <w:webHidden/>
        </w:rPr>
        <w:t>The purpose of this document is to give the detailed description of the requirements for the “</w:t>
      </w:r>
      <w:r w:rsidRPr="00CC280E">
        <w:rPr>
          <w:webHidden/>
          <w:sz w:val="20"/>
          <w:szCs w:val="20"/>
        </w:rPr>
        <w:t>TIME CARDS MANAGEMENT</w:t>
      </w:r>
      <w:r w:rsidR="00CC280E" w:rsidRPr="00CC280E">
        <w:rPr>
          <w:webHidden/>
          <w:sz w:val="20"/>
          <w:szCs w:val="20"/>
        </w:rPr>
        <w:t xml:space="preserve"> SYSTEM</w:t>
      </w:r>
      <w:r>
        <w:rPr>
          <w:webHidden/>
        </w:rPr>
        <w:t>” (TCM) software. It will illustrate the purpose and complete declaration for the development of system. It will also explain system constraints</w:t>
      </w:r>
      <w:r w:rsidR="00CC280E">
        <w:rPr>
          <w:webHidden/>
        </w:rPr>
        <w:t xml:space="preserve">, interface and interactions within the application. </w:t>
      </w:r>
      <w:r w:rsidR="00CC280E" w:rsidRPr="00CC280E">
        <w:t>This document is primarily intended to be proposed to a customer for its approval and a reference for developing the first version of the system for the development team</w:t>
      </w:r>
      <w:r w:rsidR="00CC280E">
        <w:t>.</w:t>
      </w:r>
    </w:p>
    <w:p w14:paraId="0897AE92" w14:textId="77777777" w:rsidR="004C0CE9" w:rsidRPr="00F34913" w:rsidRDefault="00CC280E" w:rsidP="00CC280E">
      <w:pPr>
        <w:pStyle w:val="Level2"/>
        <w:numPr>
          <w:ilvl w:val="1"/>
          <w:numId w:val="3"/>
        </w:numPr>
        <w:rPr>
          <w:rStyle w:val="Emphasis"/>
          <w:i w:val="0"/>
          <w:iCs w:val="0"/>
          <w:webHidden/>
          <w:u w:val="single"/>
        </w:rPr>
      </w:pPr>
      <w:r w:rsidRPr="00F34913">
        <w:rPr>
          <w:rStyle w:val="Emphasis"/>
          <w:i w:val="0"/>
          <w:iCs w:val="0"/>
          <w:webHidden/>
          <w:u w:val="single"/>
        </w:rPr>
        <w:t>Scope</w:t>
      </w:r>
    </w:p>
    <w:p w14:paraId="3E10BEAD" w14:textId="77777777" w:rsidR="00CC280E" w:rsidRDefault="00CC280E" w:rsidP="00CC280E">
      <w:pPr>
        <w:pStyle w:val="ListParagraph"/>
        <w:rPr>
          <w:rStyle w:val="Emphasis"/>
          <w:i w:val="0"/>
          <w:iCs w:val="0"/>
          <w:webHidden/>
        </w:rPr>
      </w:pPr>
      <w:r>
        <w:rPr>
          <w:rStyle w:val="Emphasis"/>
          <w:i w:val="0"/>
          <w:iCs w:val="0"/>
          <w:webHidden/>
        </w:rPr>
        <w:t xml:space="preserve">The “TIME CARDS MANAGEMENT SYTEM” </w:t>
      </w:r>
      <w:r w:rsidR="005A5BC7">
        <w:rPr>
          <w:rStyle w:val="Emphasis"/>
          <w:i w:val="0"/>
          <w:iCs w:val="0"/>
          <w:webHidden/>
        </w:rPr>
        <w:t>is a stand-alone desktop application which helps organizations to manage salaries of employees based on leaves, working hours and holidays</w:t>
      </w:r>
      <w:r w:rsidR="00202CBE">
        <w:rPr>
          <w:rStyle w:val="Emphasis"/>
          <w:i w:val="0"/>
          <w:iCs w:val="0"/>
          <w:webHidden/>
        </w:rPr>
        <w:t>.</w:t>
      </w:r>
    </w:p>
    <w:p w14:paraId="236FD00F" w14:textId="77777777" w:rsidR="00202CBE" w:rsidRDefault="00202CBE" w:rsidP="00CC280E">
      <w:pPr>
        <w:pStyle w:val="ListParagraph"/>
        <w:rPr>
          <w:rStyle w:val="Emphasis"/>
          <w:i w:val="0"/>
          <w:iCs w:val="0"/>
          <w:webHidden/>
        </w:rPr>
      </w:pPr>
    </w:p>
    <w:p w14:paraId="138DA7CB" w14:textId="77777777" w:rsidR="00202CBE" w:rsidRDefault="00202CBE" w:rsidP="00CC280E">
      <w:pPr>
        <w:pStyle w:val="ListParagraph"/>
        <w:rPr>
          <w:rStyle w:val="Emphasis"/>
          <w:i w:val="0"/>
          <w:iCs w:val="0"/>
          <w:webHidden/>
        </w:rPr>
      </w:pPr>
      <w:r>
        <w:rPr>
          <w:rStyle w:val="Emphasis"/>
          <w:i w:val="0"/>
          <w:iCs w:val="0"/>
          <w:webHidden/>
        </w:rPr>
        <w:t xml:space="preserve">Employees can provide their daily working hours by logging into this application. This information will act as the basis for the calculation of their monthly salary. Employer can manage salaries of employees through this application. </w:t>
      </w:r>
    </w:p>
    <w:p w14:paraId="3C6AD024" w14:textId="77777777" w:rsidR="00202CBE" w:rsidRPr="00F34913" w:rsidRDefault="00202CBE" w:rsidP="00F34913">
      <w:pPr>
        <w:pStyle w:val="Level2"/>
        <w:numPr>
          <w:ilvl w:val="1"/>
          <w:numId w:val="3"/>
        </w:numPr>
        <w:rPr>
          <w:rStyle w:val="Emphasis"/>
          <w:i w:val="0"/>
          <w:iCs w:val="0"/>
          <w:webHidden/>
          <w:u w:val="single"/>
        </w:rPr>
      </w:pPr>
      <w:r>
        <w:rPr>
          <w:rStyle w:val="Emphasis"/>
          <w:i w:val="0"/>
          <w:iCs w:val="0"/>
          <w:webHidden/>
        </w:rPr>
        <w:t>D</w:t>
      </w:r>
      <w:r w:rsidR="00F34913" w:rsidRPr="00F34913">
        <w:rPr>
          <w:rStyle w:val="Emphasis"/>
          <w:i w:val="0"/>
          <w:iCs w:val="0"/>
          <w:webHidden/>
          <w:u w:val="single"/>
        </w:rPr>
        <w:t>efinitions,</w:t>
      </w:r>
      <w:r w:rsidR="00F34913">
        <w:rPr>
          <w:rStyle w:val="Emphasis"/>
          <w:i w:val="0"/>
          <w:iCs w:val="0"/>
          <w:webHidden/>
          <w:u w:val="single"/>
        </w:rPr>
        <w:t xml:space="preserve"> </w:t>
      </w:r>
      <w:r w:rsidR="00F34913" w:rsidRPr="00F34913">
        <w:rPr>
          <w:rStyle w:val="Emphasis"/>
          <w:i w:val="0"/>
          <w:iCs w:val="0"/>
          <w:webHidden/>
          <w:u w:val="single"/>
        </w:rPr>
        <w:t>Acronyms</w:t>
      </w:r>
      <w:r w:rsidR="00F34913">
        <w:rPr>
          <w:rStyle w:val="Emphasis"/>
          <w:i w:val="0"/>
          <w:iCs w:val="0"/>
          <w:webHidden/>
          <w:u w:val="single"/>
        </w:rPr>
        <w:t xml:space="preserve">, </w:t>
      </w:r>
      <w:r w:rsidR="00F34913" w:rsidRPr="00F34913">
        <w:rPr>
          <w:rStyle w:val="Emphasis"/>
          <w:i w:val="0"/>
          <w:iCs w:val="0"/>
          <w:webHidden/>
          <w:u w:val="single"/>
        </w:rPr>
        <w:t>and Abbreviations</w:t>
      </w:r>
    </w:p>
    <w:tbl>
      <w:tblPr>
        <w:tblStyle w:val="TableGrid"/>
        <w:tblW w:w="0" w:type="auto"/>
        <w:tblInd w:w="720" w:type="dxa"/>
        <w:tblLook w:val="04A0" w:firstRow="1" w:lastRow="0" w:firstColumn="1" w:lastColumn="0" w:noHBand="0" w:noVBand="1"/>
      </w:tblPr>
      <w:tblGrid>
        <w:gridCol w:w="2594"/>
        <w:gridCol w:w="5316"/>
      </w:tblGrid>
      <w:tr w:rsidR="00F34913" w14:paraId="4FC776BB" w14:textId="77777777" w:rsidTr="00F34913">
        <w:trPr>
          <w:trHeight w:val="278"/>
        </w:trPr>
        <w:tc>
          <w:tcPr>
            <w:tcW w:w="2649" w:type="dxa"/>
          </w:tcPr>
          <w:p w14:paraId="68BFD429" w14:textId="77777777" w:rsidR="00F34913" w:rsidRPr="00F34913" w:rsidRDefault="00F34913" w:rsidP="00F34913">
            <w:pPr>
              <w:pStyle w:val="ListParagraph"/>
              <w:ind w:left="0"/>
              <w:rPr>
                <w:b/>
                <w:webHidden/>
              </w:rPr>
            </w:pPr>
            <w:r w:rsidRPr="00F34913">
              <w:rPr>
                <w:b/>
                <w:webHidden/>
              </w:rPr>
              <w:t>Term</w:t>
            </w:r>
          </w:p>
        </w:tc>
        <w:tc>
          <w:tcPr>
            <w:tcW w:w="5465" w:type="dxa"/>
          </w:tcPr>
          <w:p w14:paraId="223B15FE" w14:textId="77777777" w:rsidR="00F34913" w:rsidRPr="00F34913" w:rsidRDefault="00F34913" w:rsidP="00F34913">
            <w:pPr>
              <w:pStyle w:val="ListParagraph"/>
              <w:ind w:left="0"/>
              <w:rPr>
                <w:b/>
                <w:webHidden/>
              </w:rPr>
            </w:pPr>
            <w:r w:rsidRPr="00F34913">
              <w:rPr>
                <w:b/>
                <w:webHidden/>
              </w:rPr>
              <w:t>Definition</w:t>
            </w:r>
          </w:p>
        </w:tc>
      </w:tr>
      <w:tr w:rsidR="00F34913" w14:paraId="4D936403" w14:textId="77777777" w:rsidTr="00F34913">
        <w:trPr>
          <w:trHeight w:val="278"/>
        </w:trPr>
        <w:tc>
          <w:tcPr>
            <w:tcW w:w="2649" w:type="dxa"/>
          </w:tcPr>
          <w:p w14:paraId="3222CC63" w14:textId="77777777" w:rsidR="00F34913" w:rsidRDefault="00F34913" w:rsidP="00F34913">
            <w:pPr>
              <w:pStyle w:val="ListParagraph"/>
              <w:ind w:left="0"/>
              <w:rPr>
                <w:webHidden/>
              </w:rPr>
            </w:pPr>
            <w:r>
              <w:rPr>
                <w:webHidden/>
              </w:rPr>
              <w:t>Employee</w:t>
            </w:r>
          </w:p>
        </w:tc>
        <w:tc>
          <w:tcPr>
            <w:tcW w:w="5465" w:type="dxa"/>
          </w:tcPr>
          <w:p w14:paraId="7C07AD61" w14:textId="77777777" w:rsidR="00F34913" w:rsidRDefault="00F34913" w:rsidP="00F34913">
            <w:pPr>
              <w:pStyle w:val="ListParagraph"/>
              <w:ind w:left="0"/>
              <w:rPr>
                <w:webHidden/>
              </w:rPr>
            </w:pPr>
            <w:r>
              <w:rPr>
                <w:webHidden/>
              </w:rPr>
              <w:t>Person who works in the organization</w:t>
            </w:r>
          </w:p>
        </w:tc>
      </w:tr>
      <w:tr w:rsidR="00F34913" w14:paraId="335C0411" w14:textId="77777777" w:rsidTr="00F34913">
        <w:trPr>
          <w:trHeight w:val="329"/>
        </w:trPr>
        <w:tc>
          <w:tcPr>
            <w:tcW w:w="2649" w:type="dxa"/>
          </w:tcPr>
          <w:p w14:paraId="2A70B802" w14:textId="77777777" w:rsidR="00F34913" w:rsidRDefault="00DB408B" w:rsidP="00F34913">
            <w:pPr>
              <w:pStyle w:val="ListParagraph"/>
              <w:ind w:left="0"/>
              <w:rPr>
                <w:webHidden/>
              </w:rPr>
            </w:pPr>
            <w:r>
              <w:rPr>
                <w:webHidden/>
              </w:rPr>
              <w:t>Employer</w:t>
            </w:r>
          </w:p>
        </w:tc>
        <w:tc>
          <w:tcPr>
            <w:tcW w:w="5465" w:type="dxa"/>
          </w:tcPr>
          <w:p w14:paraId="414FF44D" w14:textId="77777777" w:rsidR="00F34913" w:rsidRDefault="00DB408B" w:rsidP="00F34913">
            <w:pPr>
              <w:pStyle w:val="ListParagraph"/>
              <w:ind w:left="0"/>
              <w:rPr>
                <w:webHidden/>
              </w:rPr>
            </w:pPr>
            <w:r>
              <w:rPr>
                <w:webHidden/>
              </w:rPr>
              <w:t>Person who manages the organization</w:t>
            </w:r>
          </w:p>
        </w:tc>
      </w:tr>
      <w:tr w:rsidR="00F34913" w14:paraId="489C3899" w14:textId="77777777" w:rsidTr="00F34913">
        <w:trPr>
          <w:trHeight w:val="329"/>
        </w:trPr>
        <w:tc>
          <w:tcPr>
            <w:tcW w:w="2649" w:type="dxa"/>
          </w:tcPr>
          <w:p w14:paraId="6C14CEB3" w14:textId="77777777" w:rsidR="00F34913" w:rsidRDefault="00F34913" w:rsidP="00F34913">
            <w:pPr>
              <w:pStyle w:val="ListParagraph"/>
              <w:ind w:left="0"/>
              <w:rPr>
                <w:webHidden/>
              </w:rPr>
            </w:pPr>
          </w:p>
        </w:tc>
        <w:tc>
          <w:tcPr>
            <w:tcW w:w="5465" w:type="dxa"/>
          </w:tcPr>
          <w:p w14:paraId="754A90A6" w14:textId="77777777" w:rsidR="00F34913" w:rsidRDefault="00F34913" w:rsidP="00F34913">
            <w:pPr>
              <w:pStyle w:val="ListParagraph"/>
              <w:ind w:left="0"/>
              <w:rPr>
                <w:webHidden/>
              </w:rPr>
            </w:pPr>
          </w:p>
        </w:tc>
      </w:tr>
      <w:tr w:rsidR="00DB408B" w14:paraId="2CBDFDEE" w14:textId="77777777" w:rsidTr="009070F1">
        <w:trPr>
          <w:trHeight w:val="38"/>
        </w:trPr>
        <w:tc>
          <w:tcPr>
            <w:tcW w:w="2649" w:type="dxa"/>
          </w:tcPr>
          <w:p w14:paraId="2C342F02" w14:textId="77777777" w:rsidR="00DB408B" w:rsidRDefault="00DB408B" w:rsidP="00F34913">
            <w:pPr>
              <w:pStyle w:val="ListParagraph"/>
              <w:ind w:left="0"/>
              <w:rPr>
                <w:webHidden/>
              </w:rPr>
            </w:pPr>
          </w:p>
        </w:tc>
        <w:tc>
          <w:tcPr>
            <w:tcW w:w="5465" w:type="dxa"/>
          </w:tcPr>
          <w:p w14:paraId="68FC2901" w14:textId="77777777" w:rsidR="00DB408B" w:rsidRDefault="00DB408B" w:rsidP="00F34913">
            <w:pPr>
              <w:pStyle w:val="ListParagraph"/>
              <w:ind w:left="0"/>
              <w:rPr>
                <w:webHidden/>
              </w:rPr>
            </w:pPr>
          </w:p>
        </w:tc>
      </w:tr>
    </w:tbl>
    <w:p w14:paraId="0FC362E3" w14:textId="77777777" w:rsidR="00F34913" w:rsidRPr="006E0865" w:rsidRDefault="00DB408B" w:rsidP="00DB408B">
      <w:pPr>
        <w:pStyle w:val="Level2"/>
        <w:rPr>
          <w:webHidden/>
          <w:u w:val="single"/>
        </w:rPr>
      </w:pPr>
      <w:r w:rsidRPr="006E0865">
        <w:rPr>
          <w:webHidden/>
        </w:rPr>
        <w:t xml:space="preserve">1.4 </w:t>
      </w:r>
      <w:r w:rsidRPr="006E0865">
        <w:rPr>
          <w:webHidden/>
          <w:u w:val="single"/>
        </w:rPr>
        <w:t>References</w:t>
      </w:r>
    </w:p>
    <w:p w14:paraId="55B5669F" w14:textId="77777777" w:rsidR="004C0CE9" w:rsidRPr="0010464A" w:rsidRDefault="00DB408B" w:rsidP="00DB408B">
      <w:pPr>
        <w:pStyle w:val="ListParagraph"/>
        <w:rPr>
          <w:rStyle w:val="Strong"/>
        </w:rPr>
      </w:pPr>
      <w:r w:rsidRPr="0010464A">
        <w:rPr>
          <w:rStyle w:val="Strong"/>
        </w:rPr>
        <w:t>[1] IEEE Software Engineering Standards Committee, “IEEE Std 830-1998, IEEE Recommended Practice for Software Requirements Specifications”, October 20, 1998.</w:t>
      </w:r>
    </w:p>
    <w:p w14:paraId="2B2EB888" w14:textId="7A223794" w:rsidR="00DB408B" w:rsidRPr="0010464A" w:rsidRDefault="00DB408B" w:rsidP="00DB408B">
      <w:pPr>
        <w:pStyle w:val="ListParagraph"/>
        <w:rPr>
          <w:rStyle w:val="Strong"/>
        </w:rPr>
      </w:pPr>
    </w:p>
    <w:p w14:paraId="3A69F9EC" w14:textId="77777777" w:rsidR="00DB408B" w:rsidRDefault="00DB408B" w:rsidP="00DB408B">
      <w:pPr>
        <w:pStyle w:val="ListParagraph"/>
      </w:pPr>
    </w:p>
    <w:p w14:paraId="0EA59546" w14:textId="7EAE66CE" w:rsidR="00DB408B" w:rsidRPr="006E0865" w:rsidRDefault="0010464A" w:rsidP="00A9686A">
      <w:pPr>
        <w:pStyle w:val="Level2"/>
        <w:numPr>
          <w:ilvl w:val="1"/>
          <w:numId w:val="4"/>
        </w:numPr>
        <w:rPr>
          <w:webHidden/>
          <w:u w:val="single"/>
        </w:rPr>
      </w:pPr>
      <w:r w:rsidRPr="006E0865">
        <w:rPr>
          <w:webHidden/>
          <w:u w:val="single"/>
        </w:rPr>
        <w:t>Overview</w:t>
      </w:r>
    </w:p>
    <w:p w14:paraId="015C5D4C" w14:textId="77777777" w:rsidR="0010464A" w:rsidRDefault="0010464A" w:rsidP="0010464A">
      <w:pPr>
        <w:pStyle w:val="ListParagraph"/>
      </w:pPr>
      <w:r>
        <w:t xml:space="preserve">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14:paraId="4F73EF4C" w14:textId="77777777" w:rsidR="0010464A" w:rsidRDefault="0010464A" w:rsidP="0010464A">
      <w:pPr>
        <w:pStyle w:val="ListParagraph"/>
      </w:pPr>
      <w:r>
        <w:t xml:space="preserve">The third chapter provides the requirements specification in detailed terms and a description of the different system interfaces. Different specification techniques are used to specify the requirements more precisely for different audiences. </w:t>
      </w:r>
    </w:p>
    <w:p w14:paraId="2DB0036A" w14:textId="77777777" w:rsidR="0010464A" w:rsidRDefault="0010464A" w:rsidP="0010464A">
      <w:pPr>
        <w:pStyle w:val="ListParagraph"/>
      </w:pPr>
      <w:r>
        <w:lastRenderedPageBreak/>
        <w:t xml:space="preserve">The fourth chapter deals with the prioritization of the requirements. It includes a motivation for the chosen prioritization methods and discusses why other alternatives were not chosen.  </w:t>
      </w:r>
    </w:p>
    <w:p w14:paraId="547FBF6A" w14:textId="77777777" w:rsidR="0010464A" w:rsidRDefault="0010464A" w:rsidP="0010464A">
      <w:pPr>
        <w:pStyle w:val="ListParagraph"/>
      </w:pPr>
      <w:r>
        <w:t>The Appendixes in the end of the document include the all results of the requirement prioritization and a release plan based on them.</w:t>
      </w:r>
    </w:p>
    <w:p w14:paraId="507946D9" w14:textId="77777777" w:rsidR="006D663C" w:rsidRDefault="006D663C" w:rsidP="0010464A">
      <w:pPr>
        <w:pStyle w:val="Level1"/>
      </w:pPr>
    </w:p>
    <w:p w14:paraId="43DF3168" w14:textId="579FD30A" w:rsidR="0010464A" w:rsidRDefault="0010464A" w:rsidP="0010464A">
      <w:pPr>
        <w:pStyle w:val="Level1"/>
      </w:pPr>
      <w:r>
        <w:t>2. Overall Description</w:t>
      </w:r>
    </w:p>
    <w:p w14:paraId="35781268" w14:textId="4A1C64A0" w:rsidR="006D663C" w:rsidRDefault="006D663C" w:rsidP="006D663C">
      <w:pPr>
        <w:pStyle w:val="ListParagraph"/>
      </w:pPr>
      <w:r w:rsidRPr="006D663C">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3E4D3C32" w14:textId="74F46CAD" w:rsidR="006D663C" w:rsidRDefault="006D663C" w:rsidP="006D663C">
      <w:pPr>
        <w:pStyle w:val="Level2"/>
      </w:pPr>
      <w:r>
        <w:t xml:space="preserve">2.1 </w:t>
      </w:r>
      <w:r w:rsidRPr="006E0865">
        <w:rPr>
          <w:u w:val="single"/>
        </w:rPr>
        <w:t>Product Perspective</w:t>
      </w:r>
    </w:p>
    <w:p w14:paraId="20DC98B9" w14:textId="74100018" w:rsidR="009C5420" w:rsidRDefault="006D663C" w:rsidP="009C5420">
      <w:pPr>
        <w:pStyle w:val="ListParagraph"/>
      </w:pPr>
      <w:r>
        <w:t xml:space="preserve">This system will consist of only one parts: Desktop application and a database. The desktop application will be used by both employees and employer. Employees will be able to login into the application and so their daily working hours </w:t>
      </w:r>
      <w:r w:rsidR="009C5420">
        <w:t>keeps counting till they logout</w:t>
      </w:r>
      <w:r w:rsidR="00BA2BCB">
        <w:t xml:space="preserve">. This application uses some clock &amp; calendar to record the </w:t>
      </w:r>
      <w:proofErr w:type="gramStart"/>
      <w:r w:rsidR="00BA2BCB">
        <w:t xml:space="preserve">time </w:t>
      </w:r>
      <w:r>
        <w:t>.</w:t>
      </w:r>
      <w:proofErr w:type="gramEnd"/>
      <w:r>
        <w:t xml:space="preserve"> Employers will have an extra privilege to see the statistics of progress of employees and edit the stats and evaluate monthly salary of his employees.</w:t>
      </w:r>
    </w:p>
    <w:p w14:paraId="20B5EE4A" w14:textId="655341A4" w:rsidR="009C5420" w:rsidRDefault="009C5420" w:rsidP="009C5420">
      <w:pPr>
        <w:pStyle w:val="ListParagraph"/>
      </w:pPr>
      <w:r>
        <w:t>Since this is a data-centric product it will need somewhere to store the data. For that, a database will be used. The application will communicate with the database. The employer will be able have more privileges in accessing the database. All the database communication will go via local system.</w:t>
      </w:r>
    </w:p>
    <w:p w14:paraId="460A2AA3" w14:textId="0F1284F0" w:rsidR="009C5420" w:rsidRDefault="009C5420" w:rsidP="009C5420">
      <w:pPr>
        <w:pStyle w:val="ListParagraph"/>
      </w:pPr>
    </w:p>
    <w:p w14:paraId="05C19DBA" w14:textId="329A3641" w:rsidR="009C5420" w:rsidRDefault="009C5420" w:rsidP="009C5420">
      <w:pPr>
        <w:pStyle w:val="Level2"/>
      </w:pPr>
      <w:r>
        <w:t xml:space="preserve">2.2 </w:t>
      </w:r>
      <w:r w:rsidRPr="006E0865">
        <w:rPr>
          <w:u w:val="single"/>
        </w:rPr>
        <w:t>Product Functions</w:t>
      </w:r>
    </w:p>
    <w:p w14:paraId="4B987F12" w14:textId="1A48E108" w:rsidR="009C5420" w:rsidRDefault="009C5420" w:rsidP="009C5420">
      <w:pPr>
        <w:pStyle w:val="ListParagraph"/>
      </w:pPr>
      <w:r>
        <w:t>With th</w:t>
      </w:r>
      <w:r w:rsidR="00BA2BCB">
        <w:t>is</w:t>
      </w:r>
      <w:r>
        <w:t xml:space="preserve"> desktop application the employee will be able to record their daily working hours </w:t>
      </w:r>
      <w:r w:rsidR="00BA2BCB">
        <w:t xml:space="preserve">by logging into the application as </w:t>
      </w:r>
      <w:proofErr w:type="spellStart"/>
      <w:proofErr w:type="gramStart"/>
      <w:r w:rsidR="00BA2BCB">
        <w:t>a</w:t>
      </w:r>
      <w:proofErr w:type="spellEnd"/>
      <w:proofErr w:type="gramEnd"/>
      <w:r w:rsidR="00BA2BCB">
        <w:t xml:space="preserve"> employee</w:t>
      </w:r>
      <w:r w:rsidR="00E63E14">
        <w:t xml:space="preserve"> and employe</w:t>
      </w:r>
      <w:r w:rsidR="00381C2A">
        <w:t xml:space="preserve">r will be able to check the employee statistics and edit the stats or delete </w:t>
      </w:r>
      <w:r w:rsidR="00F22AA2">
        <w:t>a particular</w:t>
      </w:r>
      <w:r w:rsidR="00381C2A">
        <w:t xml:space="preserve"> employee</w:t>
      </w:r>
      <w:r w:rsidR="00F22AA2">
        <w:t>.</w:t>
      </w:r>
    </w:p>
    <w:p w14:paraId="3A3CD897" w14:textId="77777777" w:rsidR="00A163F3" w:rsidRDefault="00A163F3" w:rsidP="009C5420">
      <w:pPr>
        <w:pStyle w:val="ListParagraph"/>
      </w:pPr>
    </w:p>
    <w:p w14:paraId="78EDA9E6" w14:textId="0B2DD132" w:rsidR="00A163F3" w:rsidRDefault="00A163F3" w:rsidP="009C5420">
      <w:pPr>
        <w:pStyle w:val="ListParagraph"/>
      </w:pPr>
      <w:r>
        <w:t xml:space="preserve">Employer when clicks on a particular employee, he will be able to see the data pertaining to that particular employee and will be able to edit any of the </w:t>
      </w:r>
      <w:proofErr w:type="gramStart"/>
      <w:r>
        <w:t>data</w:t>
      </w:r>
      <w:r w:rsidR="00AC2B70">
        <w:t>(</w:t>
      </w:r>
      <w:proofErr w:type="gramEnd"/>
      <w:r w:rsidR="00AC2B70">
        <w:t>base salary, sick leaves, casual leaves etc..)</w:t>
      </w:r>
      <w:r>
        <w:t>.</w:t>
      </w:r>
      <w:r w:rsidR="00AC2B70">
        <w:t xml:space="preserve"> The changes made will be updated in the database as soon as the alert box is clicked ‘YES’.</w:t>
      </w:r>
    </w:p>
    <w:p w14:paraId="77BF2229" w14:textId="7A8E652B" w:rsidR="00AC2B70" w:rsidRDefault="00AC2B70" w:rsidP="009C5420">
      <w:pPr>
        <w:pStyle w:val="ListParagraph"/>
      </w:pPr>
    </w:p>
    <w:p w14:paraId="43CC2093" w14:textId="33E5469B" w:rsidR="00AC2B70" w:rsidRPr="006E0865" w:rsidRDefault="00AC2B70" w:rsidP="009070F1">
      <w:pPr>
        <w:pStyle w:val="Level2"/>
        <w:numPr>
          <w:ilvl w:val="1"/>
          <w:numId w:val="5"/>
        </w:numPr>
        <w:rPr>
          <w:u w:val="single"/>
        </w:rPr>
      </w:pPr>
      <w:r w:rsidRPr="006E0865">
        <w:rPr>
          <w:u w:val="single"/>
        </w:rPr>
        <w:t>User Characteristics</w:t>
      </w:r>
    </w:p>
    <w:p w14:paraId="794CAED3" w14:textId="369386B1" w:rsidR="00AC2B70" w:rsidRDefault="00AC2B70" w:rsidP="00AC2B70">
      <w:pPr>
        <w:pStyle w:val="ListParagraph"/>
      </w:pPr>
      <w:r>
        <w:t xml:space="preserve">There are two types of users that interact with the system: Employer and employee. </w:t>
      </w:r>
      <w:r w:rsidRPr="00AC2B70">
        <w:t xml:space="preserve">Each of these </w:t>
      </w:r>
      <w:r>
        <w:t>two</w:t>
      </w:r>
      <w:r w:rsidRPr="00AC2B70">
        <w:t xml:space="preserve"> types of users has different use of the system so each of them has their own requirements</w:t>
      </w:r>
      <w:r>
        <w:t>.</w:t>
      </w:r>
    </w:p>
    <w:p w14:paraId="54A301DA" w14:textId="0C8AE1F6" w:rsidR="004A26B2" w:rsidRDefault="004A26B2" w:rsidP="00AC2B70">
      <w:pPr>
        <w:pStyle w:val="ListParagraph"/>
      </w:pPr>
    </w:p>
    <w:p w14:paraId="470B6512" w14:textId="453CE4B9" w:rsidR="004A26B2" w:rsidRDefault="004A26B2" w:rsidP="00AC2B70">
      <w:pPr>
        <w:pStyle w:val="ListParagraph"/>
      </w:pPr>
      <w:r>
        <w:t>The employee of the organization can use the application to login and logout which helps employer to track his working hours.</w:t>
      </w:r>
      <w:r w:rsidR="003C01BF">
        <w:t xml:space="preserve"> While, the employer w</w:t>
      </w:r>
      <w:r w:rsidR="008C4E42">
        <w:t xml:space="preserve">ill be able to edit the </w:t>
      </w:r>
      <w:r w:rsidR="00F4729B">
        <w:lastRenderedPageBreak/>
        <w:t>employee’s</w:t>
      </w:r>
      <w:r w:rsidR="008C4E42">
        <w:t xml:space="preserve"> data such as number of sick leaves and casual leaves and will be able to add or delete the employee.</w:t>
      </w:r>
    </w:p>
    <w:p w14:paraId="6D40546A" w14:textId="3BF137A0" w:rsidR="00574920" w:rsidRDefault="00574920" w:rsidP="00AC2B70">
      <w:pPr>
        <w:pStyle w:val="ListParagraph"/>
      </w:pPr>
    </w:p>
    <w:p w14:paraId="2B097BDF" w14:textId="096EE511" w:rsidR="00574920" w:rsidRPr="006E0865" w:rsidRDefault="00574920" w:rsidP="009070F1">
      <w:pPr>
        <w:pStyle w:val="Level2"/>
        <w:numPr>
          <w:ilvl w:val="1"/>
          <w:numId w:val="5"/>
        </w:numPr>
        <w:rPr>
          <w:u w:val="single"/>
        </w:rPr>
      </w:pPr>
      <w:r w:rsidRPr="006E0865">
        <w:rPr>
          <w:u w:val="single"/>
        </w:rPr>
        <w:t>Constraints</w:t>
      </w:r>
    </w:p>
    <w:p w14:paraId="344D7092" w14:textId="1B6E96C6" w:rsidR="003B6C12" w:rsidRDefault="00574920" w:rsidP="00574920">
      <w:pPr>
        <w:pStyle w:val="ListParagraph"/>
      </w:pPr>
      <w:r w:rsidRPr="00574920">
        <w:t xml:space="preserve">The </w:t>
      </w:r>
      <w:r>
        <w:t>desktop</w:t>
      </w:r>
      <w:r w:rsidRPr="00574920">
        <w:t xml:space="preserve"> application is constrained by the system interface to the </w:t>
      </w:r>
      <w:r>
        <w:t xml:space="preserve">calendar and clock </w:t>
      </w:r>
      <w:r w:rsidRPr="00574920">
        <w:t xml:space="preserve">within the </w:t>
      </w:r>
      <w:r>
        <w:t>system</w:t>
      </w:r>
      <w:r w:rsidRPr="00574920">
        <w:t xml:space="preserve">. Since there are multiple </w:t>
      </w:r>
      <w:r>
        <w:t xml:space="preserve">operating </w:t>
      </w:r>
      <w:r w:rsidRPr="00574920">
        <w:t>system</w:t>
      </w:r>
      <w:r>
        <w:t>s</w:t>
      </w:r>
      <w:r w:rsidRPr="00574920">
        <w:t xml:space="preserve"> and multiple </w:t>
      </w:r>
      <w:r>
        <w:t>man</w:t>
      </w:r>
      <w:r w:rsidRPr="00574920">
        <w:t>ufacturers, the interface will most likely not be the same for every one of them. Also, there may be a difference between what navigation features each of them provides.</w:t>
      </w:r>
    </w:p>
    <w:p w14:paraId="669DDCAE" w14:textId="1F3D0D26" w:rsidR="003B6C12" w:rsidRDefault="003B6C12" w:rsidP="00574920">
      <w:pPr>
        <w:pStyle w:val="ListParagraph"/>
      </w:pPr>
    </w:p>
    <w:p w14:paraId="7D40CF25" w14:textId="16D512BB" w:rsidR="00A1129A" w:rsidRPr="006E0865" w:rsidRDefault="003B6C12" w:rsidP="009070F1">
      <w:pPr>
        <w:pStyle w:val="Level2"/>
        <w:numPr>
          <w:ilvl w:val="1"/>
          <w:numId w:val="5"/>
        </w:numPr>
        <w:rPr>
          <w:u w:val="single"/>
        </w:rPr>
      </w:pPr>
      <w:r w:rsidRPr="006E0865">
        <w:rPr>
          <w:u w:val="single"/>
        </w:rPr>
        <w:t>Assumptions</w:t>
      </w:r>
      <w:r w:rsidR="00A1129A" w:rsidRPr="006E0865">
        <w:rPr>
          <w:u w:val="single"/>
        </w:rPr>
        <w:t xml:space="preserve"> and dependencies</w:t>
      </w:r>
    </w:p>
    <w:p w14:paraId="42464099" w14:textId="3EC5E769" w:rsidR="00F0398B" w:rsidRDefault="00574920" w:rsidP="009F5864">
      <w:pPr>
        <w:pStyle w:val="ListParagraph"/>
      </w:pPr>
      <w:r w:rsidRPr="00574920">
        <w:t xml:space="preserve"> </w:t>
      </w:r>
      <w:r>
        <w:t xml:space="preserve"> </w:t>
      </w:r>
      <w:r w:rsidR="00A1129A">
        <w:t xml:space="preserve">One assumption about the product is that </w:t>
      </w:r>
      <w:r w:rsidR="00A717D0">
        <w:t xml:space="preserve">date and time in the system are accurate, because the system will access that data to </w:t>
      </w:r>
      <w:r w:rsidR="00F00E68">
        <w:t>track the working hours of the employees.</w:t>
      </w:r>
    </w:p>
    <w:p w14:paraId="494B85EE" w14:textId="77777777" w:rsidR="009F5864" w:rsidRDefault="009F5864" w:rsidP="009F5864">
      <w:pPr>
        <w:pStyle w:val="ListParagraph"/>
      </w:pPr>
    </w:p>
    <w:p w14:paraId="7F3CCC77" w14:textId="662C8678" w:rsidR="00F4729B" w:rsidRDefault="00F0398B" w:rsidP="00F0398B">
      <w:pPr>
        <w:pStyle w:val="Level1"/>
      </w:pPr>
      <w:r>
        <w:t>3. specific requirements</w:t>
      </w:r>
    </w:p>
    <w:p w14:paraId="12B0368C" w14:textId="73B8D993" w:rsidR="00F0398B" w:rsidRDefault="00F0398B" w:rsidP="00F0398B">
      <w:pPr>
        <w:pStyle w:val="ListParagraph"/>
      </w:pPr>
      <w:r w:rsidRPr="00F0398B">
        <w:t>This section contains all the functional and quality requirements of the system. It gives a detailed description of the system and all its features.</w:t>
      </w:r>
    </w:p>
    <w:p w14:paraId="631F9016" w14:textId="040EA043" w:rsidR="00F0398B" w:rsidRDefault="00F0398B" w:rsidP="00F0398B">
      <w:pPr>
        <w:pStyle w:val="ListParagraph"/>
      </w:pPr>
    </w:p>
    <w:p w14:paraId="66BFDCA0" w14:textId="304D8D4C" w:rsidR="00F0398B" w:rsidRDefault="00F0398B" w:rsidP="00F0398B">
      <w:pPr>
        <w:pStyle w:val="Level2"/>
      </w:pPr>
      <w:r w:rsidRPr="00F0398B">
        <w:t xml:space="preserve">3.1 </w:t>
      </w:r>
      <w:r w:rsidRPr="006E0865">
        <w:rPr>
          <w:u w:val="single"/>
        </w:rPr>
        <w:t>External interface Requirements</w:t>
      </w:r>
    </w:p>
    <w:p w14:paraId="7BB7DBD1" w14:textId="4A3BD4BF" w:rsidR="00F0398B" w:rsidRDefault="00F0398B" w:rsidP="00F0398B">
      <w:pPr>
        <w:pStyle w:val="ListParagraph"/>
      </w:pPr>
      <w:r w:rsidRPr="00F0398B">
        <w:t>This section provides a detailed description of all inputs into and outputs from the system. It also gives a description of the hardware, software and communication interfaces and provides basic prototypes of the user interface</w:t>
      </w:r>
    </w:p>
    <w:p w14:paraId="26F00C2C" w14:textId="4D298937" w:rsidR="00F0398B" w:rsidRDefault="00F0398B" w:rsidP="00F0398B">
      <w:pPr>
        <w:pStyle w:val="ListParagraph"/>
      </w:pPr>
    </w:p>
    <w:p w14:paraId="0E3C042C" w14:textId="6826434F" w:rsidR="00F0398B" w:rsidRDefault="00F0398B" w:rsidP="00F0398B">
      <w:pPr>
        <w:pStyle w:val="Level2"/>
      </w:pPr>
      <w:r w:rsidRPr="00F0398B">
        <w:t xml:space="preserve">3.1.1 </w:t>
      </w:r>
      <w:r w:rsidRPr="006E0865">
        <w:rPr>
          <w:u w:val="single"/>
        </w:rPr>
        <w:t>User interfaces</w:t>
      </w:r>
    </w:p>
    <w:p w14:paraId="60765DCC" w14:textId="2A2CE40A" w:rsidR="00C45036" w:rsidRDefault="00F0398B" w:rsidP="0092646C">
      <w:pPr>
        <w:pStyle w:val="ListParagraph"/>
      </w:pPr>
      <w:r w:rsidRPr="00F0398B">
        <w:t xml:space="preserve">A first-time user of the </w:t>
      </w:r>
      <w:r w:rsidR="00726E26">
        <w:t xml:space="preserve">desktop </w:t>
      </w:r>
      <w:r w:rsidRPr="00F0398B">
        <w:t xml:space="preserve">application should see the log-in page when he/she opens the application, see Figure </w:t>
      </w:r>
      <w:r w:rsidR="00AC5B9C">
        <w:t>2,</w:t>
      </w:r>
      <w:r w:rsidR="001A45FE">
        <w:t xml:space="preserve"> </w:t>
      </w:r>
      <w:r w:rsidR="00AC5B9C">
        <w:t>Figure1</w:t>
      </w:r>
      <w:r w:rsidRPr="00F0398B">
        <w:t xml:space="preserve">. If the user has not registered, he/she should be able to do </w:t>
      </w:r>
      <w:r>
        <w:t>contact the employer so that he will be able to add the employee into the list of employee</w:t>
      </w:r>
      <w:r w:rsidR="000B1B78">
        <w:t>s.</w:t>
      </w:r>
    </w:p>
    <w:p w14:paraId="03B1DED2" w14:textId="32A71D0F" w:rsidR="00F4729B" w:rsidRDefault="00C95603" w:rsidP="00F4729B">
      <w:pPr>
        <w:pStyle w:val="Level2"/>
      </w:pPr>
      <w:r>
        <w:rPr>
          <w:noProof/>
        </w:rPr>
        <w:drawing>
          <wp:anchor distT="0" distB="0" distL="114300" distR="114300" simplePos="0" relativeHeight="251659264" behindDoc="1" locked="0" layoutInCell="1" allowOverlap="1" wp14:anchorId="7EB631E2" wp14:editId="2BDF0793">
            <wp:simplePos x="0" y="0"/>
            <wp:positionH relativeFrom="column">
              <wp:posOffset>3035239</wp:posOffset>
            </wp:positionH>
            <wp:positionV relativeFrom="paragraph">
              <wp:posOffset>81803</wp:posOffset>
            </wp:positionV>
            <wp:extent cx="2182495" cy="1820050"/>
            <wp:effectExtent l="0" t="0" r="825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9">
                      <a:extLst>
                        <a:ext uri="{28A0092B-C50C-407E-A947-70E740481C1C}">
                          <a14:useLocalDpi xmlns:a14="http://schemas.microsoft.com/office/drawing/2010/main" val="0"/>
                        </a:ext>
                      </a:extLst>
                    </a:blip>
                    <a:stretch>
                      <a:fillRect/>
                    </a:stretch>
                  </pic:blipFill>
                  <pic:spPr>
                    <a:xfrm>
                      <a:off x="0" y="0"/>
                      <a:ext cx="2182495" cy="1820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F8416F3" wp14:editId="5D25BE63">
            <wp:simplePos x="0" y="0"/>
            <wp:positionH relativeFrom="margin">
              <wp:posOffset>278914</wp:posOffset>
            </wp:positionH>
            <wp:positionV relativeFrom="paragraph">
              <wp:posOffset>46802</wp:posOffset>
            </wp:positionV>
            <wp:extent cx="2349439" cy="18303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_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4853" cy="1850176"/>
                    </a:xfrm>
                    <a:prstGeom prst="rect">
                      <a:avLst/>
                    </a:prstGeom>
                  </pic:spPr>
                </pic:pic>
              </a:graphicData>
            </a:graphic>
            <wp14:sizeRelH relativeFrom="page">
              <wp14:pctWidth>0</wp14:pctWidth>
            </wp14:sizeRelH>
            <wp14:sizeRelV relativeFrom="page">
              <wp14:pctHeight>0</wp14:pctHeight>
            </wp14:sizeRelV>
          </wp:anchor>
        </w:drawing>
      </w:r>
    </w:p>
    <w:p w14:paraId="18602220" w14:textId="3B09E431" w:rsidR="00C95603" w:rsidRDefault="00C95603" w:rsidP="00F4729B">
      <w:pPr>
        <w:pStyle w:val="Level2"/>
      </w:pPr>
    </w:p>
    <w:p w14:paraId="05840FFC" w14:textId="3665E467" w:rsidR="00C95603" w:rsidRDefault="00C95603" w:rsidP="00F4729B">
      <w:pPr>
        <w:pStyle w:val="Level2"/>
      </w:pPr>
    </w:p>
    <w:p w14:paraId="7DF8238C" w14:textId="3378B3C9" w:rsidR="00C95603" w:rsidRDefault="00C95603" w:rsidP="00F4729B">
      <w:pPr>
        <w:pStyle w:val="Level2"/>
      </w:pPr>
    </w:p>
    <w:p w14:paraId="3895FEA9" w14:textId="6D576EA9" w:rsidR="00C95603" w:rsidRDefault="00C95603" w:rsidP="00F4729B">
      <w:pPr>
        <w:pStyle w:val="Level2"/>
      </w:pPr>
    </w:p>
    <w:p w14:paraId="4E3D3E5B" w14:textId="1E8E17BB" w:rsidR="00C95603" w:rsidRDefault="00C95603" w:rsidP="00F4729B">
      <w:pPr>
        <w:pStyle w:val="Level2"/>
      </w:pPr>
    </w:p>
    <w:p w14:paraId="78DD5317" w14:textId="348D4215" w:rsidR="00C95603" w:rsidRPr="00AC2B70" w:rsidRDefault="00C95603" w:rsidP="001A45FE">
      <w:pPr>
        <w:pStyle w:val="Level2"/>
      </w:pPr>
      <w:r>
        <w:t xml:space="preserve">          Figure 1                                                                              Figure </w:t>
      </w:r>
      <w:r w:rsidR="001A45FE">
        <w:t>2</w:t>
      </w:r>
    </w:p>
    <w:p w14:paraId="25C2CB6A" w14:textId="515B703D" w:rsidR="00F27062" w:rsidRDefault="00AC5B9C" w:rsidP="00AC5B9C">
      <w:pPr>
        <w:pStyle w:val="ListParagraph"/>
      </w:pPr>
      <w:r>
        <w:t>Employer can see the employee details (working hours,</w:t>
      </w:r>
      <w:r w:rsidR="008A7039">
        <w:t xml:space="preserve"> job title, salary etc.</w:t>
      </w:r>
      <w:r>
        <w:t xml:space="preserve">) when he logs into the system, see Figure </w:t>
      </w:r>
      <w:r w:rsidR="001A45FE">
        <w:t>3</w:t>
      </w:r>
      <w:r>
        <w:t>.</w:t>
      </w:r>
      <w:r w:rsidR="008A7039">
        <w:t xml:space="preserve"> He </w:t>
      </w:r>
      <w:proofErr w:type="gramStart"/>
      <w:r w:rsidR="008A7039">
        <w:t>can  update</w:t>
      </w:r>
      <w:proofErr w:type="gramEnd"/>
      <w:r w:rsidR="008A7039">
        <w:t xml:space="preserve"> the details of an existing employee, change </w:t>
      </w:r>
      <w:r w:rsidR="008A7039">
        <w:lastRenderedPageBreak/>
        <w:t>the no. of given sick leaves or casual leaves, pay in overtime  and can also delete the employee ,see Figure</w:t>
      </w:r>
      <w:r w:rsidR="001A45FE">
        <w:t xml:space="preserve"> 4</w:t>
      </w:r>
      <w:r w:rsidR="008A7039">
        <w:t xml:space="preserve">. He can add new users as shown in Figure </w:t>
      </w:r>
      <w:r w:rsidR="001A45FE">
        <w:t>5</w:t>
      </w:r>
      <w:r w:rsidR="008A7039">
        <w:t>.</w:t>
      </w:r>
    </w:p>
    <w:p w14:paraId="2424C56A" w14:textId="6210AEC2" w:rsidR="006D663C" w:rsidRDefault="006D663C" w:rsidP="0010464A">
      <w:pPr>
        <w:pStyle w:val="Level1"/>
      </w:pPr>
    </w:p>
    <w:p w14:paraId="64772BD6" w14:textId="570F9318" w:rsidR="0010464A" w:rsidRDefault="0010464A" w:rsidP="0010464A">
      <w:pPr>
        <w:pStyle w:val="ListParagraph"/>
      </w:pPr>
    </w:p>
    <w:p w14:paraId="4AD98E67" w14:textId="7AF1283D" w:rsidR="0010464A" w:rsidRPr="00DB408B" w:rsidRDefault="0010464A" w:rsidP="0010464A">
      <w:pPr>
        <w:pStyle w:val="ListParagraph"/>
        <w:rPr>
          <w:webHidden/>
        </w:rPr>
      </w:pPr>
    </w:p>
    <w:p w14:paraId="4FECF2A2" w14:textId="08FE3DCF" w:rsidR="00C95603" w:rsidRDefault="00C95603">
      <w:pPr>
        <w:rPr>
          <w:webHidden/>
        </w:rPr>
      </w:pPr>
    </w:p>
    <w:p w14:paraId="3B9E915D" w14:textId="1C95EA98" w:rsidR="00C95603" w:rsidRDefault="00F33F44">
      <w:pPr>
        <w:rPr>
          <w:webHidden/>
        </w:rPr>
      </w:pPr>
      <w:r>
        <w:rPr>
          <w:noProof/>
        </w:rPr>
        <w:drawing>
          <wp:anchor distT="0" distB="0" distL="114300" distR="114300" simplePos="0" relativeHeight="251660288" behindDoc="1" locked="0" layoutInCell="1" allowOverlap="1" wp14:anchorId="17A3EE9D" wp14:editId="6FCC2E67">
            <wp:simplePos x="0" y="0"/>
            <wp:positionH relativeFrom="margin">
              <wp:align>left</wp:align>
            </wp:positionH>
            <wp:positionV relativeFrom="paragraph">
              <wp:posOffset>51143</wp:posOffset>
            </wp:positionV>
            <wp:extent cx="2528208" cy="2104432"/>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8208" cy="2104432"/>
                    </a:xfrm>
                    <a:prstGeom prst="rect">
                      <a:avLst/>
                    </a:prstGeom>
                  </pic:spPr>
                </pic:pic>
              </a:graphicData>
            </a:graphic>
            <wp14:sizeRelH relativeFrom="page">
              <wp14:pctWidth>0</wp14:pctWidth>
            </wp14:sizeRelH>
            <wp14:sizeRelV relativeFrom="page">
              <wp14:pctHeight>0</wp14:pctHeight>
            </wp14:sizeRelV>
          </wp:anchor>
        </w:drawing>
      </w:r>
      <w:r w:rsidR="00AC5B9C">
        <w:rPr>
          <w:noProof/>
        </w:rPr>
        <w:drawing>
          <wp:anchor distT="0" distB="0" distL="114300" distR="114300" simplePos="0" relativeHeight="251661312" behindDoc="1" locked="0" layoutInCell="1" allowOverlap="1" wp14:anchorId="4FC9ABF0" wp14:editId="4FA10276">
            <wp:simplePos x="0" y="0"/>
            <wp:positionH relativeFrom="column">
              <wp:posOffset>2637103</wp:posOffset>
            </wp:positionH>
            <wp:positionV relativeFrom="paragraph">
              <wp:posOffset>83910</wp:posOffset>
            </wp:positionV>
            <wp:extent cx="2824120" cy="20431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employee.PNG"/>
                    <pic:cNvPicPr/>
                  </pic:nvPicPr>
                  <pic:blipFill>
                    <a:blip r:embed="rId12">
                      <a:extLst>
                        <a:ext uri="{28A0092B-C50C-407E-A947-70E740481C1C}">
                          <a14:useLocalDpi xmlns:a14="http://schemas.microsoft.com/office/drawing/2010/main" val="0"/>
                        </a:ext>
                      </a:extLst>
                    </a:blip>
                    <a:stretch>
                      <a:fillRect/>
                    </a:stretch>
                  </pic:blipFill>
                  <pic:spPr>
                    <a:xfrm>
                      <a:off x="0" y="0"/>
                      <a:ext cx="2824120" cy="2043181"/>
                    </a:xfrm>
                    <a:prstGeom prst="rect">
                      <a:avLst/>
                    </a:prstGeom>
                  </pic:spPr>
                </pic:pic>
              </a:graphicData>
            </a:graphic>
            <wp14:sizeRelH relativeFrom="page">
              <wp14:pctWidth>0</wp14:pctWidth>
            </wp14:sizeRelH>
            <wp14:sizeRelV relativeFrom="page">
              <wp14:pctHeight>0</wp14:pctHeight>
            </wp14:sizeRelV>
          </wp:anchor>
        </w:drawing>
      </w:r>
    </w:p>
    <w:p w14:paraId="7EBE18B9" w14:textId="76FEAC4E" w:rsidR="00C95603" w:rsidRDefault="00C95603">
      <w:pPr>
        <w:rPr>
          <w:webHidden/>
        </w:rPr>
      </w:pPr>
    </w:p>
    <w:p w14:paraId="329B7F49" w14:textId="56699F8F" w:rsidR="00AC5B9C" w:rsidRDefault="00AC5B9C">
      <w:pPr>
        <w:rPr>
          <w:webHidden/>
        </w:rPr>
      </w:pPr>
    </w:p>
    <w:p w14:paraId="44F0AFF5" w14:textId="68BF81F0" w:rsidR="00AC5B9C" w:rsidRDefault="00AC5B9C">
      <w:pPr>
        <w:rPr>
          <w:webHidden/>
        </w:rPr>
      </w:pPr>
    </w:p>
    <w:p w14:paraId="3825C4E3" w14:textId="293CA395" w:rsidR="00AC5B9C" w:rsidRDefault="00AC5B9C">
      <w:pPr>
        <w:rPr>
          <w:webHidden/>
        </w:rPr>
      </w:pPr>
    </w:p>
    <w:p w14:paraId="21ADA02F" w14:textId="4E805A26" w:rsidR="00AC5B9C" w:rsidRDefault="00AC5B9C">
      <w:pPr>
        <w:rPr>
          <w:webHidden/>
        </w:rPr>
      </w:pPr>
    </w:p>
    <w:p w14:paraId="643EA77D" w14:textId="21AF4332" w:rsidR="00AC5B9C" w:rsidRDefault="00AC5B9C">
      <w:pPr>
        <w:rPr>
          <w:webHidden/>
        </w:rPr>
      </w:pPr>
    </w:p>
    <w:p w14:paraId="3AA469D0" w14:textId="0ADF9C37" w:rsidR="00AC5B9C" w:rsidRDefault="00AC5B9C">
      <w:pPr>
        <w:rPr>
          <w:webHidden/>
        </w:rPr>
      </w:pPr>
    </w:p>
    <w:p w14:paraId="05B47805" w14:textId="67065355" w:rsidR="008A7039" w:rsidRDefault="00AC5B9C">
      <w:pPr>
        <w:rPr>
          <w:webHidden/>
        </w:rPr>
      </w:pPr>
      <w:r>
        <w:rPr>
          <w:webHidden/>
        </w:rPr>
        <w:tab/>
        <w:t xml:space="preserve">                 Figure </w:t>
      </w:r>
      <w:r w:rsidR="001A45FE">
        <w:rPr>
          <w:webHidden/>
        </w:rPr>
        <w:t>3</w:t>
      </w:r>
      <w:r>
        <w:rPr>
          <w:webHidden/>
        </w:rPr>
        <w:t xml:space="preserve">           </w:t>
      </w:r>
      <w:r>
        <w:rPr>
          <w:webHidden/>
        </w:rPr>
        <w:tab/>
      </w:r>
      <w:r>
        <w:rPr>
          <w:webHidden/>
        </w:rPr>
        <w:tab/>
      </w:r>
      <w:r>
        <w:rPr>
          <w:webHidden/>
        </w:rPr>
        <w:tab/>
      </w:r>
      <w:r>
        <w:rPr>
          <w:webHidden/>
        </w:rPr>
        <w:tab/>
        <w:t xml:space="preserve">Figure </w:t>
      </w:r>
      <w:r w:rsidR="001A45FE">
        <w:rPr>
          <w:webHidden/>
        </w:rPr>
        <w:t>4</w:t>
      </w:r>
      <w:r w:rsidR="008A7039">
        <w:rPr>
          <w:webHidden/>
        </w:rPr>
        <w:t xml:space="preserve">     </w:t>
      </w:r>
    </w:p>
    <w:p w14:paraId="66F79389" w14:textId="683E7199" w:rsidR="008A7039" w:rsidRDefault="001A45FE">
      <w:pPr>
        <w:rPr>
          <w:webHidden/>
        </w:rPr>
      </w:pPr>
      <w:r>
        <w:rPr>
          <w:noProof/>
        </w:rPr>
        <w:drawing>
          <wp:anchor distT="0" distB="0" distL="114300" distR="114300" simplePos="0" relativeHeight="251662336" behindDoc="1" locked="0" layoutInCell="1" allowOverlap="1" wp14:anchorId="0E8079E1" wp14:editId="3C718200">
            <wp:simplePos x="0" y="0"/>
            <wp:positionH relativeFrom="column">
              <wp:posOffset>1175543</wp:posOffset>
            </wp:positionH>
            <wp:positionV relativeFrom="paragraph">
              <wp:posOffset>70765</wp:posOffset>
            </wp:positionV>
            <wp:extent cx="2773680" cy="2108808"/>
            <wp:effectExtent l="0" t="0" r="762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employe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3680" cy="2108808"/>
                    </a:xfrm>
                    <a:prstGeom prst="rect">
                      <a:avLst/>
                    </a:prstGeom>
                  </pic:spPr>
                </pic:pic>
              </a:graphicData>
            </a:graphic>
            <wp14:sizeRelH relativeFrom="page">
              <wp14:pctWidth>0</wp14:pctWidth>
            </wp14:sizeRelH>
            <wp14:sizeRelV relativeFrom="page">
              <wp14:pctHeight>0</wp14:pctHeight>
            </wp14:sizeRelV>
          </wp:anchor>
        </w:drawing>
      </w:r>
    </w:p>
    <w:p w14:paraId="3A5CBA46" w14:textId="1262D03F" w:rsidR="008A7039" w:rsidRDefault="008A7039">
      <w:pPr>
        <w:rPr>
          <w:webHidden/>
        </w:rPr>
      </w:pPr>
    </w:p>
    <w:p w14:paraId="73DBB8EE" w14:textId="4F527D91" w:rsidR="008A7039" w:rsidRDefault="008A7039">
      <w:pPr>
        <w:rPr>
          <w:webHidden/>
        </w:rPr>
      </w:pPr>
    </w:p>
    <w:p w14:paraId="2AA80E4D" w14:textId="0C3965A9" w:rsidR="008A7039" w:rsidRDefault="008A7039">
      <w:pPr>
        <w:rPr>
          <w:webHidden/>
        </w:rPr>
      </w:pPr>
    </w:p>
    <w:p w14:paraId="10FDB507" w14:textId="70167C98" w:rsidR="008A7039" w:rsidRDefault="008A7039">
      <w:pPr>
        <w:rPr>
          <w:webHidden/>
        </w:rPr>
      </w:pPr>
    </w:p>
    <w:p w14:paraId="29B6D61F" w14:textId="66412353" w:rsidR="008A7039" w:rsidRDefault="008A7039">
      <w:pPr>
        <w:rPr>
          <w:webHidden/>
        </w:rPr>
      </w:pPr>
    </w:p>
    <w:p w14:paraId="6BF50C9A" w14:textId="32F16DE7" w:rsidR="008A7039" w:rsidRDefault="008A7039">
      <w:pPr>
        <w:rPr>
          <w:webHidden/>
        </w:rPr>
      </w:pPr>
    </w:p>
    <w:p w14:paraId="7311F76E" w14:textId="134E1FDD" w:rsidR="008A7039" w:rsidRDefault="008A7039">
      <w:pPr>
        <w:rPr>
          <w:webHidden/>
        </w:rPr>
      </w:pPr>
    </w:p>
    <w:p w14:paraId="37292027" w14:textId="7A3FA76B" w:rsidR="008A7039" w:rsidRDefault="008A7039">
      <w:pPr>
        <w:rPr>
          <w:webHidden/>
        </w:rPr>
      </w:pPr>
      <w:r>
        <w:rPr>
          <w:webHidden/>
        </w:rPr>
        <w:tab/>
      </w:r>
      <w:r>
        <w:rPr>
          <w:webHidden/>
        </w:rPr>
        <w:tab/>
      </w:r>
      <w:r w:rsidR="001A45FE">
        <w:rPr>
          <w:webHidden/>
        </w:rPr>
        <w:tab/>
      </w:r>
      <w:r w:rsidR="001A45FE">
        <w:rPr>
          <w:webHidden/>
        </w:rPr>
        <w:tab/>
      </w:r>
      <w:r w:rsidR="001A45FE">
        <w:rPr>
          <w:webHidden/>
        </w:rPr>
        <w:tab/>
      </w:r>
      <w:r>
        <w:rPr>
          <w:webHidden/>
        </w:rPr>
        <w:t xml:space="preserve">Figure </w:t>
      </w:r>
      <w:r w:rsidR="001A45FE">
        <w:rPr>
          <w:webHidden/>
        </w:rPr>
        <w:t>5</w:t>
      </w:r>
    </w:p>
    <w:p w14:paraId="2C90B6D8" w14:textId="42A5DF42" w:rsidR="008A7039" w:rsidRDefault="001A45FE" w:rsidP="001A45FE">
      <w:pPr>
        <w:pStyle w:val="ListParagraph"/>
        <w:rPr>
          <w:webHidden/>
        </w:rPr>
      </w:pPr>
      <w:r>
        <w:rPr>
          <w:webHidden/>
        </w:rPr>
        <w:t>Employee should be able to see some details as shown in figure 6 when he logs in.</w:t>
      </w:r>
    </w:p>
    <w:p w14:paraId="4B634DF2" w14:textId="77777777" w:rsidR="008A7039" w:rsidRDefault="008A7039">
      <w:pPr>
        <w:rPr>
          <w:webHidden/>
        </w:rPr>
      </w:pPr>
    </w:p>
    <w:p w14:paraId="3950C519" w14:textId="77777777" w:rsidR="008A7039" w:rsidRDefault="008A7039">
      <w:pPr>
        <w:rPr>
          <w:webHidden/>
        </w:rPr>
      </w:pPr>
    </w:p>
    <w:p w14:paraId="020AE6C6" w14:textId="77777777" w:rsidR="008A7039" w:rsidRDefault="008A7039">
      <w:pPr>
        <w:rPr>
          <w:webHidden/>
        </w:rPr>
      </w:pPr>
    </w:p>
    <w:p w14:paraId="5CFC2359" w14:textId="77777777" w:rsidR="00F2786F" w:rsidRDefault="00F2786F" w:rsidP="00F33F44">
      <w:pPr>
        <w:pStyle w:val="Level2"/>
        <w:rPr>
          <w:rFonts w:asciiTheme="minorHAnsi" w:hAnsiTheme="minorHAnsi" w:cstheme="minorBidi"/>
          <w:smallCaps w:val="0"/>
          <w:webHidden/>
          <w:color w:val="auto"/>
        </w:rPr>
      </w:pPr>
    </w:p>
    <w:p w14:paraId="18FCD565" w14:textId="77777777" w:rsidR="00A21B28" w:rsidRDefault="00A21B28" w:rsidP="00F33F44">
      <w:pPr>
        <w:pStyle w:val="Level2"/>
        <w:rPr>
          <w:webHidden/>
        </w:rPr>
      </w:pPr>
    </w:p>
    <w:p w14:paraId="3819FCF3" w14:textId="77777777" w:rsidR="00A21B28" w:rsidRDefault="00A21B28" w:rsidP="00F33F44">
      <w:pPr>
        <w:pStyle w:val="Level2"/>
        <w:rPr>
          <w:webHidden/>
        </w:rPr>
      </w:pPr>
    </w:p>
    <w:p w14:paraId="651E4FF1" w14:textId="22AF3F3E" w:rsidR="008A7039" w:rsidRDefault="00F33F44" w:rsidP="00F33F44">
      <w:pPr>
        <w:pStyle w:val="Level2"/>
        <w:rPr>
          <w:webHidden/>
        </w:rPr>
      </w:pPr>
      <w:r>
        <w:rPr>
          <w:webHidden/>
        </w:rPr>
        <w:lastRenderedPageBreak/>
        <w:t xml:space="preserve">3.1.2 </w:t>
      </w:r>
      <w:r w:rsidRPr="006E0865">
        <w:rPr>
          <w:webHidden/>
          <w:u w:val="single"/>
        </w:rPr>
        <w:t>Hardware Interfaces</w:t>
      </w:r>
    </w:p>
    <w:p w14:paraId="05B63B8C" w14:textId="5403AC66" w:rsidR="00F33F44" w:rsidRDefault="00F33F44" w:rsidP="00F33F44">
      <w:pPr>
        <w:pStyle w:val="ListParagraph"/>
      </w:pPr>
      <w:r w:rsidRPr="00F33F44">
        <w:t xml:space="preserve">Since neither the </w:t>
      </w:r>
      <w:r>
        <w:t>desktop</w:t>
      </w:r>
      <w:r w:rsidRPr="00F33F44">
        <w:t xml:space="preserve"> application nor the </w:t>
      </w:r>
      <w:r>
        <w:t>database</w:t>
      </w:r>
      <w:r w:rsidRPr="00F33F44">
        <w:t xml:space="preserve"> have any designated hardware, it does not have any direct hardware interfaces</w:t>
      </w:r>
      <w:r>
        <w:t>. The physical clock and calendar application in the desktop application and hardware connection to the database connection is managed by the underlying operating system on the application.</w:t>
      </w:r>
    </w:p>
    <w:p w14:paraId="2BF9AF74" w14:textId="24CCCC49" w:rsidR="002858BB" w:rsidRPr="006E0865" w:rsidRDefault="002858BB" w:rsidP="00F33F44">
      <w:pPr>
        <w:pStyle w:val="ListParagraph"/>
        <w:rPr>
          <w:webHidden/>
          <w:u w:val="single"/>
        </w:rPr>
      </w:pPr>
    </w:p>
    <w:p w14:paraId="5FC5C982" w14:textId="411AB346" w:rsidR="002858BB" w:rsidRDefault="002858BB" w:rsidP="002858BB">
      <w:pPr>
        <w:pStyle w:val="Level2"/>
        <w:rPr>
          <w:webHidden/>
        </w:rPr>
      </w:pPr>
      <w:r w:rsidRPr="006E0865">
        <w:rPr>
          <w:webHidden/>
          <w:u w:val="single"/>
        </w:rPr>
        <w:t>3.1.3 Software</w:t>
      </w:r>
      <w:r>
        <w:rPr>
          <w:webHidden/>
        </w:rPr>
        <w:t xml:space="preserve"> Interfaces</w:t>
      </w:r>
    </w:p>
    <w:p w14:paraId="021B6CF0" w14:textId="3006116A" w:rsidR="0006196F" w:rsidRDefault="002858BB" w:rsidP="002858BB">
      <w:pPr>
        <w:pStyle w:val="ListParagraph"/>
        <w:rPr>
          <w:webHidden/>
        </w:rPr>
      </w:pPr>
      <w:r>
        <w:rPr>
          <w:webHidden/>
        </w:rPr>
        <w:t xml:space="preserve">The desktop application communicates with the calendar and clock application </w:t>
      </w:r>
      <w:proofErr w:type="gramStart"/>
      <w:r>
        <w:rPr>
          <w:webHidden/>
        </w:rPr>
        <w:t>in order to</w:t>
      </w:r>
      <w:proofErr w:type="gramEnd"/>
      <w:r>
        <w:rPr>
          <w:webHidden/>
        </w:rPr>
        <w:t xml:space="preserve"> get the date and time i</w:t>
      </w:r>
      <w:r w:rsidR="0006196F">
        <w:rPr>
          <w:webHidden/>
        </w:rPr>
        <w:t>n</w:t>
      </w:r>
      <w:r>
        <w:rPr>
          <w:webHidden/>
        </w:rPr>
        <w:t>formation about the user logging see figure</w:t>
      </w:r>
      <w:r w:rsidR="0006196F">
        <w:rPr>
          <w:webHidden/>
        </w:rPr>
        <w:t xml:space="preserve"> 6. </w:t>
      </w:r>
    </w:p>
    <w:p w14:paraId="385C6C5B" w14:textId="4935720D" w:rsidR="002858BB" w:rsidRDefault="0006196F" w:rsidP="002858BB">
      <w:pPr>
        <w:pStyle w:val="ListParagraph"/>
      </w:pPr>
      <w:r w:rsidRPr="0006196F">
        <w:t xml:space="preserve">The communication between the database and </w:t>
      </w:r>
      <w:r>
        <w:t>the application</w:t>
      </w:r>
      <w:r w:rsidRPr="0006196F">
        <w:t xml:space="preserve"> consists of operation concerning both reading and modifying the data, while the communication between the database and the application consists of only reading operations</w:t>
      </w:r>
      <w:r>
        <w:t>.</w:t>
      </w:r>
    </w:p>
    <w:p w14:paraId="226527E1" w14:textId="1DB79D56" w:rsidR="004E6B4A" w:rsidRDefault="004E6B4A" w:rsidP="002858BB">
      <w:pPr>
        <w:pStyle w:val="ListParagraph"/>
        <w:rPr>
          <w:webHidden/>
        </w:rPr>
      </w:pPr>
    </w:p>
    <w:p w14:paraId="281BA15E" w14:textId="5059C4BC" w:rsidR="004E6B4A" w:rsidRDefault="004E6B4A" w:rsidP="004E6B4A">
      <w:pPr>
        <w:pStyle w:val="Level2"/>
        <w:rPr>
          <w:webHidden/>
        </w:rPr>
      </w:pPr>
      <w:r>
        <w:rPr>
          <w:webHidden/>
        </w:rPr>
        <w:t xml:space="preserve">3.1.4 </w:t>
      </w:r>
      <w:r w:rsidRPr="006E0865">
        <w:rPr>
          <w:webHidden/>
          <w:u w:val="single"/>
        </w:rPr>
        <w:t>Communications Interfaces</w:t>
      </w:r>
    </w:p>
    <w:p w14:paraId="1EDD514B" w14:textId="0D11332A" w:rsidR="004E6B4A" w:rsidRDefault="004E6B4A" w:rsidP="004E6B4A">
      <w:pPr>
        <w:pStyle w:val="ListParagraph"/>
      </w:pPr>
      <w:r w:rsidRPr="004E6B4A">
        <w:t xml:space="preserve">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w:t>
      </w:r>
      <w:r>
        <w:t>database</w:t>
      </w:r>
      <w:r w:rsidRPr="004E6B4A">
        <w:t>.</w:t>
      </w:r>
    </w:p>
    <w:p w14:paraId="67E49491" w14:textId="4724755D" w:rsidR="00427E78" w:rsidRDefault="00427E78" w:rsidP="004E6B4A">
      <w:pPr>
        <w:pStyle w:val="ListParagraph"/>
        <w:rPr>
          <w:webHidden/>
        </w:rPr>
      </w:pPr>
    </w:p>
    <w:p w14:paraId="5CB73FD5" w14:textId="25DA8CED" w:rsidR="00427E78" w:rsidRDefault="00427E78" w:rsidP="00427E78">
      <w:pPr>
        <w:pStyle w:val="Level2"/>
        <w:rPr>
          <w:webHidden/>
        </w:rPr>
      </w:pPr>
      <w:r>
        <w:rPr>
          <w:webHidden/>
        </w:rPr>
        <w:t>3.2 functional Requirements</w:t>
      </w:r>
    </w:p>
    <w:p w14:paraId="4C5D2076" w14:textId="3342C2E9" w:rsidR="00427E78" w:rsidRDefault="00427E78" w:rsidP="00427E78">
      <w:pPr>
        <w:pStyle w:val="ListParagraph"/>
      </w:pPr>
      <w:r w:rsidRPr="00427E78">
        <w:t>This section includes the requirements that specify all the fundamental actions of the software system</w:t>
      </w:r>
      <w:r>
        <w:t>.</w:t>
      </w:r>
    </w:p>
    <w:p w14:paraId="0D1D6722" w14:textId="550C2432" w:rsidR="006E132C" w:rsidRDefault="006E132C" w:rsidP="006E132C">
      <w:pPr>
        <w:pStyle w:val="Level2"/>
      </w:pPr>
      <w:r w:rsidRPr="006E132C">
        <w:t xml:space="preserve">3.2.1 </w:t>
      </w:r>
      <w:r w:rsidRPr="006E0865">
        <w:rPr>
          <w:u w:val="single"/>
        </w:rPr>
        <w:t xml:space="preserve">User Class 1 </w:t>
      </w:r>
      <w:r w:rsidR="002F19D8" w:rsidRPr="006E0865">
        <w:rPr>
          <w:u w:val="single"/>
        </w:rPr>
        <w:t>–</w:t>
      </w:r>
      <w:r w:rsidRPr="006E0865">
        <w:rPr>
          <w:u w:val="single"/>
        </w:rPr>
        <w:t xml:space="preserve"> The</w:t>
      </w:r>
      <w:r w:rsidR="002F19D8" w:rsidRPr="006E0865">
        <w:rPr>
          <w:u w:val="single"/>
        </w:rPr>
        <w:t xml:space="preserve"> Employee</w:t>
      </w:r>
    </w:p>
    <w:p w14:paraId="3C6210D2" w14:textId="45A31F73" w:rsidR="00D837E2" w:rsidRDefault="00D837E2" w:rsidP="00D837E2">
      <w:pPr>
        <w:pStyle w:val="Level3"/>
      </w:pPr>
      <w:r w:rsidRPr="00D837E2">
        <w:t>3.2.1.1 Functional requirement 1.1</w:t>
      </w:r>
    </w:p>
    <w:p w14:paraId="62A23FE6" w14:textId="76365F56" w:rsidR="00D837E2" w:rsidRDefault="00D837E2" w:rsidP="00D837E2">
      <w:pPr>
        <w:pStyle w:val="ListParagraph"/>
      </w:pPr>
      <w:r w:rsidRPr="00D837E2">
        <w:t>ID: FR</w:t>
      </w:r>
      <w:r w:rsidR="00894207">
        <w:t>1</w:t>
      </w:r>
    </w:p>
    <w:p w14:paraId="40A56569" w14:textId="7EAF457B" w:rsidR="00D837E2" w:rsidRDefault="00D837E2" w:rsidP="00D837E2">
      <w:pPr>
        <w:pStyle w:val="ListParagraph"/>
      </w:pPr>
      <w:r w:rsidRPr="00D837E2">
        <w:t xml:space="preserve">TITLE: </w:t>
      </w:r>
      <w:r w:rsidR="006A7CC3">
        <w:t>Employee</w:t>
      </w:r>
      <w:r w:rsidRPr="00D837E2">
        <w:t xml:space="preserve"> registration -</w:t>
      </w:r>
      <w:r w:rsidR="006A7CC3">
        <w:t xml:space="preserve"> Desktop</w:t>
      </w:r>
      <w:r w:rsidRPr="00D837E2">
        <w:t xml:space="preserve"> application </w:t>
      </w:r>
    </w:p>
    <w:p w14:paraId="5D019BA5" w14:textId="2A9B4B89" w:rsidR="00D837E2" w:rsidRDefault="00D837E2" w:rsidP="00D837E2">
      <w:pPr>
        <w:pStyle w:val="ListParagraph"/>
      </w:pPr>
      <w:r w:rsidRPr="00D837E2">
        <w:t xml:space="preserve">DESC: Given that </w:t>
      </w:r>
      <w:proofErr w:type="spellStart"/>
      <w:proofErr w:type="gramStart"/>
      <w:r w:rsidRPr="00D837E2">
        <w:t>a</w:t>
      </w:r>
      <w:proofErr w:type="spellEnd"/>
      <w:proofErr w:type="gramEnd"/>
      <w:r w:rsidRPr="00D837E2">
        <w:t xml:space="preserve"> </w:t>
      </w:r>
      <w:r w:rsidR="004B0035">
        <w:t>organization</w:t>
      </w:r>
      <w:r w:rsidRPr="00D837E2">
        <w:t xml:space="preserve"> has </w:t>
      </w:r>
      <w:r w:rsidR="004B0035">
        <w:t>taken</w:t>
      </w:r>
      <w:r w:rsidRPr="00D837E2">
        <w:t xml:space="preserve"> the </w:t>
      </w:r>
      <w:r w:rsidR="006A7CC3">
        <w:t>desktop</w:t>
      </w:r>
      <w:r w:rsidRPr="00D837E2">
        <w:t xml:space="preserve"> application, then the </w:t>
      </w:r>
      <w:r w:rsidR="004B0035">
        <w:t>employee</w:t>
      </w:r>
      <w:r w:rsidRPr="00D837E2">
        <w:t xml:space="preserve"> should be able to register </w:t>
      </w:r>
      <w:r w:rsidR="004B0035">
        <w:t>via the Employer</w:t>
      </w:r>
      <w:r w:rsidRPr="00D837E2">
        <w:t xml:space="preserve">. </w:t>
      </w:r>
      <w:r w:rsidR="00A31709">
        <w:t xml:space="preserve">The Employer should only have the privilege to add the employee. </w:t>
      </w:r>
      <w:r w:rsidRPr="00D837E2">
        <w:t xml:space="preserve">The </w:t>
      </w:r>
      <w:r w:rsidR="00A31709">
        <w:t>employee</w:t>
      </w:r>
      <w:r w:rsidRPr="00D837E2">
        <w:t xml:space="preserve"> must provide user-name</w:t>
      </w:r>
      <w:r w:rsidR="00A31709">
        <w:t xml:space="preserve"> to employer and later he can reset his password</w:t>
      </w:r>
      <w:r w:rsidRPr="00D837E2">
        <w:t>.</w:t>
      </w:r>
    </w:p>
    <w:p w14:paraId="69319976" w14:textId="213F7185" w:rsidR="00D837E2" w:rsidRDefault="00D837E2" w:rsidP="00D837E2">
      <w:pPr>
        <w:pStyle w:val="ListParagraph"/>
      </w:pPr>
      <w:r w:rsidRPr="00D837E2">
        <w:t xml:space="preserve">RAT: </w:t>
      </w:r>
      <w:r w:rsidR="007D51FC" w:rsidRPr="00D837E2">
        <w:t>For</w:t>
      </w:r>
      <w:r w:rsidRPr="00D837E2">
        <w:t xml:space="preserve"> a user to register on the </w:t>
      </w:r>
      <w:r w:rsidR="005C06A0">
        <w:t>desktop</w:t>
      </w:r>
      <w:r w:rsidRPr="00D837E2">
        <w:t xml:space="preserve"> application. </w:t>
      </w:r>
    </w:p>
    <w:p w14:paraId="1DFA59BE" w14:textId="2318088A" w:rsidR="00D837E2" w:rsidRDefault="00D837E2" w:rsidP="00D837E2">
      <w:pPr>
        <w:pStyle w:val="ListParagraph"/>
      </w:pPr>
      <w:r w:rsidRPr="00D837E2">
        <w:t>DEP: FR1</w:t>
      </w:r>
    </w:p>
    <w:p w14:paraId="6C0C5705" w14:textId="2834CD51" w:rsidR="007D51FC" w:rsidRDefault="007D51FC" w:rsidP="007D51FC">
      <w:pPr>
        <w:pStyle w:val="Level3"/>
        <w:rPr>
          <w:webHidden/>
        </w:rPr>
      </w:pPr>
      <w:r w:rsidRPr="00D837E2">
        <w:t>3.2.1.</w:t>
      </w:r>
      <w:r w:rsidR="00731AC6">
        <w:t>2</w:t>
      </w:r>
      <w:r w:rsidRPr="00D837E2">
        <w:t xml:space="preserve"> Functional requirement 1.</w:t>
      </w:r>
      <w:r>
        <w:t>2</w:t>
      </w:r>
    </w:p>
    <w:p w14:paraId="617C6E49" w14:textId="1FE0029D" w:rsidR="00894207" w:rsidRDefault="007D51FC" w:rsidP="00D837E2">
      <w:pPr>
        <w:pStyle w:val="ListParagraph"/>
      </w:pPr>
      <w:r w:rsidRPr="007D51FC">
        <w:t>ID: FR</w:t>
      </w:r>
      <w:r w:rsidR="00894207">
        <w:t>2</w:t>
      </w:r>
      <w:r w:rsidRPr="007D51FC">
        <w:t xml:space="preserve"> </w:t>
      </w:r>
    </w:p>
    <w:p w14:paraId="403820A1" w14:textId="76D69204" w:rsidR="00894207" w:rsidRDefault="007D51FC" w:rsidP="00D837E2">
      <w:pPr>
        <w:pStyle w:val="ListParagraph"/>
      </w:pPr>
      <w:r w:rsidRPr="007D51FC">
        <w:t xml:space="preserve">TITLE: </w:t>
      </w:r>
      <w:r w:rsidR="005C06A0">
        <w:t>Employee</w:t>
      </w:r>
      <w:r w:rsidRPr="007D51FC">
        <w:t xml:space="preserve"> log-in - </w:t>
      </w:r>
      <w:r w:rsidR="005C06A0">
        <w:t>Desktop</w:t>
      </w:r>
      <w:r w:rsidRPr="007D51FC">
        <w:t xml:space="preserve"> application</w:t>
      </w:r>
    </w:p>
    <w:p w14:paraId="0C66461E" w14:textId="4275A491" w:rsidR="00894207" w:rsidRDefault="007D51FC" w:rsidP="00D837E2">
      <w:pPr>
        <w:pStyle w:val="ListParagraph"/>
      </w:pPr>
      <w:r w:rsidRPr="007D51FC">
        <w:t xml:space="preserve">DESC: Given that </w:t>
      </w:r>
      <w:proofErr w:type="spellStart"/>
      <w:proofErr w:type="gramStart"/>
      <w:r w:rsidRPr="007D51FC">
        <w:t>a</w:t>
      </w:r>
      <w:proofErr w:type="spellEnd"/>
      <w:proofErr w:type="gramEnd"/>
      <w:r w:rsidRPr="007D51FC">
        <w:t xml:space="preserve"> </w:t>
      </w:r>
      <w:r w:rsidR="005C06A0">
        <w:t>employee</w:t>
      </w:r>
      <w:r w:rsidRPr="007D51FC">
        <w:t xml:space="preserve"> has registered</w:t>
      </w:r>
      <w:r w:rsidR="005C06A0">
        <w:t xml:space="preserve"> by contacting the employer</w:t>
      </w:r>
      <w:r w:rsidRPr="007D51FC">
        <w:t xml:space="preserve">, then the user should be able to log in to the </w:t>
      </w:r>
      <w:r w:rsidR="005C06A0">
        <w:t>desktop</w:t>
      </w:r>
      <w:r w:rsidRPr="007D51FC">
        <w:t xml:space="preserve"> application</w:t>
      </w:r>
      <w:r w:rsidR="005C06A0">
        <w:t xml:space="preserve"> and he should be able to reset the password</w:t>
      </w:r>
      <w:r w:rsidRPr="007D51FC">
        <w:t>.</w:t>
      </w:r>
    </w:p>
    <w:p w14:paraId="73C48B6F" w14:textId="0599DF2C" w:rsidR="00894207" w:rsidRDefault="007D51FC" w:rsidP="00D837E2">
      <w:pPr>
        <w:pStyle w:val="ListParagraph"/>
      </w:pPr>
      <w:r w:rsidRPr="007D51FC">
        <w:t xml:space="preserve">RAT: </w:t>
      </w:r>
      <w:r w:rsidR="008F2B14" w:rsidRPr="007D51FC">
        <w:t>For</w:t>
      </w:r>
      <w:r w:rsidRPr="007D51FC">
        <w:t xml:space="preserve"> </w:t>
      </w:r>
      <w:proofErr w:type="spellStart"/>
      <w:proofErr w:type="gramStart"/>
      <w:r w:rsidRPr="007D51FC">
        <w:t>a</w:t>
      </w:r>
      <w:proofErr w:type="spellEnd"/>
      <w:proofErr w:type="gramEnd"/>
      <w:r w:rsidRPr="007D51FC">
        <w:t xml:space="preserve"> </w:t>
      </w:r>
      <w:r w:rsidR="005C06A0">
        <w:t>Employee</w:t>
      </w:r>
      <w:r w:rsidRPr="007D51FC">
        <w:t xml:space="preserve"> to register on the</w:t>
      </w:r>
      <w:r w:rsidR="005C06A0">
        <w:t xml:space="preserve"> desktop</w:t>
      </w:r>
      <w:r w:rsidRPr="007D51FC">
        <w:t xml:space="preserve"> application. </w:t>
      </w:r>
    </w:p>
    <w:p w14:paraId="50728EDC" w14:textId="6FDB374C" w:rsidR="007D51FC" w:rsidRDefault="007D51FC" w:rsidP="00D837E2">
      <w:pPr>
        <w:pStyle w:val="ListParagraph"/>
      </w:pPr>
      <w:r w:rsidRPr="007D51FC">
        <w:t>DEP: FR1</w:t>
      </w:r>
    </w:p>
    <w:p w14:paraId="43AA17CC" w14:textId="0F17D9E1" w:rsidR="00731AC6" w:rsidRDefault="00731AC6" w:rsidP="00731AC6">
      <w:pPr>
        <w:pStyle w:val="Level3"/>
      </w:pPr>
      <w:r w:rsidRPr="00D837E2">
        <w:lastRenderedPageBreak/>
        <w:t>3.2.1.</w:t>
      </w:r>
      <w:r>
        <w:t>3</w:t>
      </w:r>
      <w:r w:rsidRPr="00D837E2">
        <w:t xml:space="preserve"> Functional requirement 1.</w:t>
      </w:r>
      <w:r>
        <w:t>3</w:t>
      </w:r>
    </w:p>
    <w:p w14:paraId="18D2C60D" w14:textId="77777777" w:rsidR="002C21D1" w:rsidRDefault="002C21D1" w:rsidP="002C21D1">
      <w:pPr>
        <w:pStyle w:val="ListParagraph"/>
      </w:pPr>
      <w:r w:rsidRPr="002C21D1">
        <w:t>ID: FR</w:t>
      </w:r>
      <w:r>
        <w:t>3</w:t>
      </w:r>
      <w:r w:rsidRPr="002C21D1">
        <w:t xml:space="preserve"> </w:t>
      </w:r>
    </w:p>
    <w:p w14:paraId="6F997B7D" w14:textId="01DF3D31" w:rsidR="002C21D1" w:rsidRDefault="002C21D1" w:rsidP="002C21D1">
      <w:pPr>
        <w:pStyle w:val="ListParagraph"/>
      </w:pPr>
      <w:r w:rsidRPr="002C21D1">
        <w:t xml:space="preserve">TITLE: </w:t>
      </w:r>
      <w:r w:rsidR="005C06A0">
        <w:t>Reset</w:t>
      </w:r>
      <w:r w:rsidRPr="002C21D1">
        <w:t xml:space="preserve"> password  </w:t>
      </w:r>
    </w:p>
    <w:p w14:paraId="6019D6A4" w14:textId="123F8D10" w:rsidR="002C21D1" w:rsidRDefault="002C21D1" w:rsidP="002C21D1">
      <w:pPr>
        <w:pStyle w:val="ListParagraph"/>
      </w:pPr>
      <w:r w:rsidRPr="002C21D1">
        <w:t xml:space="preserve">DESC: Given that </w:t>
      </w:r>
      <w:proofErr w:type="spellStart"/>
      <w:proofErr w:type="gramStart"/>
      <w:r w:rsidRPr="002C21D1">
        <w:t>a</w:t>
      </w:r>
      <w:proofErr w:type="spellEnd"/>
      <w:proofErr w:type="gramEnd"/>
      <w:r w:rsidRPr="002C21D1">
        <w:t xml:space="preserve"> </w:t>
      </w:r>
      <w:r w:rsidR="005C06A0">
        <w:t>employee</w:t>
      </w:r>
      <w:r w:rsidRPr="002C21D1">
        <w:t xml:space="preserve"> has registered, then the user should be able t</w:t>
      </w:r>
      <w:r w:rsidR="005C06A0">
        <w:t>o reset his password</w:t>
      </w:r>
      <w:r w:rsidRPr="002C21D1">
        <w:t xml:space="preserve">  </w:t>
      </w:r>
    </w:p>
    <w:p w14:paraId="40DC78EE" w14:textId="2BB986E8" w:rsidR="002C21D1" w:rsidRDefault="002C21D1" w:rsidP="002C21D1">
      <w:pPr>
        <w:pStyle w:val="ListParagraph"/>
      </w:pPr>
      <w:r w:rsidRPr="002C21D1">
        <w:t xml:space="preserve">RAT: For a user to </w:t>
      </w:r>
      <w:r w:rsidR="005C06A0">
        <w:t>reset</w:t>
      </w:r>
      <w:r w:rsidRPr="002C21D1">
        <w:t xml:space="preserve"> his/her password.  </w:t>
      </w:r>
    </w:p>
    <w:p w14:paraId="210E5665" w14:textId="5E71D04F" w:rsidR="002C21D1" w:rsidRDefault="002C21D1" w:rsidP="002C21D1">
      <w:pPr>
        <w:pStyle w:val="ListParagraph"/>
      </w:pPr>
      <w:r w:rsidRPr="002C21D1">
        <w:t>DEP: FR1</w:t>
      </w:r>
      <w:r>
        <w:t>, FR2.</w:t>
      </w:r>
    </w:p>
    <w:p w14:paraId="4F514422" w14:textId="7BAFB998" w:rsidR="00EE7A41" w:rsidRDefault="00EE7A41" w:rsidP="002C21D1">
      <w:pPr>
        <w:pStyle w:val="ListParagraph"/>
        <w:rPr>
          <w:webHidden/>
        </w:rPr>
      </w:pPr>
    </w:p>
    <w:p w14:paraId="60390229" w14:textId="21DA1EA8" w:rsidR="00EE7A41" w:rsidRDefault="00EE7A41" w:rsidP="00EE7A41">
      <w:pPr>
        <w:pStyle w:val="Level3"/>
      </w:pPr>
      <w:r w:rsidRPr="00D837E2">
        <w:t>3.2.1.</w:t>
      </w:r>
      <w:r>
        <w:t>4</w:t>
      </w:r>
      <w:r w:rsidRPr="00D837E2">
        <w:t xml:space="preserve"> Functional requirement 1.</w:t>
      </w:r>
      <w:r>
        <w:t>4</w:t>
      </w:r>
    </w:p>
    <w:p w14:paraId="12425F8C" w14:textId="77777777" w:rsidR="00EE7A41" w:rsidRDefault="00EE7A41" w:rsidP="00EE7A41">
      <w:pPr>
        <w:pStyle w:val="ListParagraph"/>
      </w:pPr>
      <w:r w:rsidRPr="00EE7A41">
        <w:t>ID: FR</w:t>
      </w:r>
      <w:r>
        <w:t>4</w:t>
      </w:r>
      <w:r w:rsidRPr="00EE7A41">
        <w:t xml:space="preserve"> </w:t>
      </w:r>
    </w:p>
    <w:p w14:paraId="2F384D18" w14:textId="07436497" w:rsidR="00EE7A41" w:rsidRDefault="00EE7A41" w:rsidP="00EE7A41">
      <w:pPr>
        <w:pStyle w:val="ListParagraph"/>
      </w:pPr>
      <w:r w:rsidRPr="00EE7A41">
        <w:t xml:space="preserve">TITLE: </w:t>
      </w:r>
      <w:r w:rsidR="005C06A0">
        <w:t>DE</w:t>
      </w:r>
      <w:r w:rsidRPr="00EE7A41">
        <w:t xml:space="preserve"> application </w:t>
      </w:r>
      <w:r w:rsidR="0052319F">
        <w:t>–</w:t>
      </w:r>
      <w:r w:rsidRPr="00EE7A41">
        <w:t xml:space="preserve"> </w:t>
      </w:r>
      <w:r w:rsidR="0052319F">
        <w:t>Check in</w:t>
      </w:r>
    </w:p>
    <w:p w14:paraId="7651D2EC" w14:textId="24E4F370" w:rsidR="00EE7A41" w:rsidRDefault="00EE7A41" w:rsidP="00EE7A41">
      <w:pPr>
        <w:pStyle w:val="ListParagraph"/>
      </w:pPr>
      <w:r w:rsidRPr="00EE7A41">
        <w:t xml:space="preserve">DESC: Given that </w:t>
      </w:r>
      <w:proofErr w:type="spellStart"/>
      <w:proofErr w:type="gramStart"/>
      <w:r w:rsidRPr="00EE7A41">
        <w:t>a</w:t>
      </w:r>
      <w:proofErr w:type="spellEnd"/>
      <w:proofErr w:type="gramEnd"/>
      <w:r w:rsidRPr="00EE7A41">
        <w:t xml:space="preserve"> </w:t>
      </w:r>
      <w:r w:rsidR="002A1D9C">
        <w:t>employee</w:t>
      </w:r>
      <w:r w:rsidRPr="00EE7A41">
        <w:t xml:space="preserve"> is logged in to the </w:t>
      </w:r>
      <w:r w:rsidR="002A1D9C">
        <w:t>desktop</w:t>
      </w:r>
      <w:r w:rsidRPr="00EE7A41">
        <w:t xml:space="preserve"> application, then the first page that is shown should b</w:t>
      </w:r>
      <w:r w:rsidR="0052158B">
        <w:t>e welcome</w:t>
      </w:r>
      <w:r w:rsidR="002E70FB">
        <w:t xml:space="preserve"> page and the option to check in.</w:t>
      </w:r>
      <w:r w:rsidRPr="00EE7A41">
        <w:t xml:space="preserve"> The user should be able to </w:t>
      </w:r>
      <w:r w:rsidR="002E70FB">
        <w:t>check in and logout option.</w:t>
      </w:r>
    </w:p>
    <w:p w14:paraId="2500DD90" w14:textId="5C0E549B" w:rsidR="00EE7A41" w:rsidRDefault="00EE7A41" w:rsidP="00EE7A41">
      <w:pPr>
        <w:pStyle w:val="ListParagraph"/>
      </w:pPr>
      <w:r w:rsidRPr="00EE7A41">
        <w:t xml:space="preserve">RAT: </w:t>
      </w:r>
      <w:r w:rsidR="00AC1135" w:rsidRPr="00EE7A41">
        <w:t>For</w:t>
      </w:r>
      <w:r w:rsidRPr="00EE7A41">
        <w:t xml:space="preserve"> a user to </w:t>
      </w:r>
      <w:r w:rsidR="002E70FB">
        <w:t>check in</w:t>
      </w:r>
      <w:r w:rsidRPr="00EE7A41">
        <w:t xml:space="preserve"> </w:t>
      </w:r>
    </w:p>
    <w:p w14:paraId="68E99930" w14:textId="4714D833" w:rsidR="000F17C6" w:rsidRDefault="00EE7A41" w:rsidP="0052319F">
      <w:pPr>
        <w:pStyle w:val="ListParagraph"/>
      </w:pPr>
      <w:r w:rsidRPr="00EE7A41">
        <w:t>DEP: FR4</w:t>
      </w:r>
    </w:p>
    <w:p w14:paraId="45962343" w14:textId="2BD3AD3D" w:rsidR="00AC1135" w:rsidRDefault="00AC1135" w:rsidP="000F17C6">
      <w:pPr>
        <w:pStyle w:val="ListParagraph"/>
      </w:pPr>
    </w:p>
    <w:p w14:paraId="72A9C636" w14:textId="762609A3" w:rsidR="00AC1135" w:rsidRDefault="00AC1135" w:rsidP="000F17C6">
      <w:pPr>
        <w:pStyle w:val="ListParagraph"/>
      </w:pPr>
    </w:p>
    <w:p w14:paraId="2C4CB484" w14:textId="74FF81A9" w:rsidR="00AC1135" w:rsidRDefault="00AC1135" w:rsidP="00AC1135">
      <w:pPr>
        <w:pStyle w:val="Level2"/>
      </w:pPr>
      <w:r w:rsidRPr="006E132C">
        <w:t>3.2.</w:t>
      </w:r>
      <w:r w:rsidR="005F4F2D" w:rsidRPr="006E0865">
        <w:rPr>
          <w:u w:val="single"/>
        </w:rPr>
        <w:t>2</w:t>
      </w:r>
      <w:r w:rsidRPr="006E0865">
        <w:rPr>
          <w:u w:val="single"/>
        </w:rPr>
        <w:t xml:space="preserve"> User Class </w:t>
      </w:r>
      <w:r w:rsidR="00681127">
        <w:rPr>
          <w:u w:val="single"/>
        </w:rPr>
        <w:t>2</w:t>
      </w:r>
      <w:r w:rsidRPr="006E0865">
        <w:rPr>
          <w:u w:val="single"/>
        </w:rPr>
        <w:t xml:space="preserve"> - </w:t>
      </w:r>
      <w:r w:rsidR="00F60E8E" w:rsidRPr="006E0865">
        <w:rPr>
          <w:u w:val="single"/>
        </w:rPr>
        <w:t xml:space="preserve"> </w:t>
      </w:r>
      <w:r w:rsidR="005F4F2D" w:rsidRPr="006E0865">
        <w:rPr>
          <w:u w:val="single"/>
        </w:rPr>
        <w:t>T</w:t>
      </w:r>
      <w:r w:rsidR="00F60E8E" w:rsidRPr="006E0865">
        <w:rPr>
          <w:u w:val="single"/>
        </w:rPr>
        <w:t xml:space="preserve">he </w:t>
      </w:r>
      <w:r w:rsidR="005F4F2D" w:rsidRPr="006E0865">
        <w:rPr>
          <w:u w:val="single"/>
        </w:rPr>
        <w:t>E</w:t>
      </w:r>
      <w:r w:rsidR="00F60E8E" w:rsidRPr="006E0865">
        <w:rPr>
          <w:u w:val="single"/>
        </w:rPr>
        <w:t>mployer</w:t>
      </w:r>
    </w:p>
    <w:p w14:paraId="1AB38E42" w14:textId="0DED1E4F" w:rsidR="009F30DA" w:rsidRDefault="001B70AA" w:rsidP="00A07522">
      <w:pPr>
        <w:pStyle w:val="Level3"/>
      </w:pPr>
      <w:r w:rsidRPr="001B70AA">
        <w:t>3.2.2.1 Functional requirement 2.</w:t>
      </w:r>
      <w:r w:rsidR="00A07522">
        <w:t>1</w:t>
      </w:r>
    </w:p>
    <w:p w14:paraId="6DD3C3B0" w14:textId="77777777" w:rsidR="00A07522" w:rsidRDefault="00432E0E" w:rsidP="00A07522">
      <w:pPr>
        <w:ind w:firstLine="720"/>
      </w:pPr>
      <w:r w:rsidRPr="00432E0E">
        <w:t>ID: FR</w:t>
      </w:r>
      <w:r w:rsidR="007853BC">
        <w:t>6</w:t>
      </w:r>
    </w:p>
    <w:p w14:paraId="7D5EE26C" w14:textId="433BF285" w:rsidR="00D218EA" w:rsidRDefault="00432E0E" w:rsidP="00A07522">
      <w:pPr>
        <w:ind w:firstLine="720"/>
      </w:pPr>
      <w:r w:rsidRPr="00432E0E">
        <w:t>Feature: Restaurant owner log-in</w:t>
      </w:r>
    </w:p>
    <w:p w14:paraId="708ED7CE" w14:textId="743A9EDA" w:rsidR="00786891" w:rsidRDefault="00432E0E" w:rsidP="001C594B">
      <w:pPr>
        <w:ind w:firstLine="720"/>
      </w:pPr>
      <w:proofErr w:type="gramStart"/>
      <w:r w:rsidRPr="00432E0E">
        <w:t>In order to</w:t>
      </w:r>
      <w:proofErr w:type="gramEnd"/>
      <w:r w:rsidRPr="00432E0E">
        <w:t xml:space="preserve"> use the </w:t>
      </w:r>
      <w:r w:rsidR="00513B49" w:rsidRPr="00432E0E">
        <w:t>system,</w:t>
      </w:r>
      <w:r w:rsidR="001C594B">
        <w:t xml:space="preserve"> the employer s</w:t>
      </w:r>
      <w:r w:rsidRPr="00432E0E">
        <w:t xml:space="preserve">hould be logged in to the </w:t>
      </w:r>
      <w:r w:rsidR="001C594B">
        <w:t>desktop application</w:t>
      </w:r>
      <w:r w:rsidRPr="00432E0E">
        <w:t xml:space="preserve"> </w:t>
      </w:r>
    </w:p>
    <w:p w14:paraId="38A9FE05" w14:textId="77777777" w:rsidR="00786891" w:rsidRDefault="00432E0E" w:rsidP="00786891">
      <w:pPr>
        <w:pStyle w:val="ListParagraph"/>
        <w:ind w:left="1440"/>
      </w:pPr>
      <w:r w:rsidRPr="00786891">
        <w:rPr>
          <w:b/>
        </w:rPr>
        <w:t>Scenario: Successful log-in</w:t>
      </w:r>
      <w:r w:rsidRPr="00432E0E">
        <w:t xml:space="preserve"> </w:t>
      </w:r>
    </w:p>
    <w:p w14:paraId="4CE886D7" w14:textId="2C500A8F" w:rsidR="00D218EA" w:rsidRDefault="00432E0E" w:rsidP="00786891">
      <w:pPr>
        <w:pStyle w:val="ListParagraph"/>
        <w:ind w:left="1440"/>
      </w:pPr>
      <w:r w:rsidRPr="00432E0E">
        <w:t xml:space="preserve">Given the </w:t>
      </w:r>
      <w:r w:rsidR="00B448EF">
        <w:t xml:space="preserve">employer </w:t>
      </w:r>
      <w:r w:rsidRPr="00432E0E">
        <w:t>wants to log in</w:t>
      </w:r>
      <w:r w:rsidR="00B448EF">
        <w:t>,</w:t>
      </w:r>
      <w:r w:rsidRPr="00432E0E">
        <w:t xml:space="preserve"> When the </w:t>
      </w:r>
      <w:r w:rsidR="00B448EF">
        <w:t xml:space="preserve">employer </w:t>
      </w:r>
      <w:r w:rsidRPr="00432E0E">
        <w:t xml:space="preserve">logs in with his/her account Then the </w:t>
      </w:r>
      <w:r w:rsidR="00B448EF">
        <w:t>employer</w:t>
      </w:r>
      <w:r w:rsidRPr="00432E0E">
        <w:t xml:space="preserve"> should be logged in as </w:t>
      </w:r>
      <w:proofErr w:type="spellStart"/>
      <w:proofErr w:type="gramStart"/>
      <w:r w:rsidRPr="00432E0E">
        <w:t>a</w:t>
      </w:r>
      <w:proofErr w:type="spellEnd"/>
      <w:proofErr w:type="gramEnd"/>
      <w:r w:rsidRPr="00432E0E">
        <w:t xml:space="preserve"> </w:t>
      </w:r>
      <w:r w:rsidR="00B448EF">
        <w:t>employer.</w:t>
      </w:r>
      <w:r w:rsidRPr="00432E0E">
        <w:t xml:space="preserve"> </w:t>
      </w:r>
    </w:p>
    <w:p w14:paraId="31AF82EF" w14:textId="77777777" w:rsidR="00D218EA" w:rsidRDefault="00432E0E" w:rsidP="00D218EA">
      <w:pPr>
        <w:pStyle w:val="ListParagraph"/>
        <w:ind w:firstLine="720"/>
      </w:pPr>
      <w:r w:rsidRPr="00D218EA">
        <w:rPr>
          <w:b/>
        </w:rPr>
        <w:t xml:space="preserve">Scenario: Retrieve password </w:t>
      </w:r>
    </w:p>
    <w:p w14:paraId="51C085DE" w14:textId="6CA39A4E" w:rsidR="00432E0E" w:rsidRDefault="00432E0E" w:rsidP="00D218EA">
      <w:pPr>
        <w:pStyle w:val="ListParagraph"/>
        <w:ind w:left="1440"/>
      </w:pPr>
      <w:r w:rsidRPr="00432E0E">
        <w:t xml:space="preserve">Given the </w:t>
      </w:r>
      <w:r w:rsidR="00B448EF">
        <w:t>employer</w:t>
      </w:r>
      <w:r w:rsidRPr="00432E0E">
        <w:t xml:space="preserve"> wants to log in </w:t>
      </w:r>
      <w:r w:rsidR="00B448EF">
        <w:t>a</w:t>
      </w:r>
      <w:r w:rsidRPr="00432E0E">
        <w:t>nd has lost the password</w:t>
      </w:r>
      <w:r w:rsidR="00B448EF">
        <w:t>,</w:t>
      </w:r>
      <w:r w:rsidRPr="00432E0E">
        <w:t xml:space="preserve"> When the</w:t>
      </w:r>
      <w:r w:rsidR="00B448EF">
        <w:t xml:space="preserve"> employer clicks the “Reset” button</w:t>
      </w:r>
      <w:r w:rsidRPr="00432E0E">
        <w:t xml:space="preserve"> </w:t>
      </w:r>
      <w:r w:rsidR="00B448EF">
        <w:t>a</w:t>
      </w:r>
      <w:r w:rsidRPr="00432E0E">
        <w:t>nd submits the</w:t>
      </w:r>
      <w:r w:rsidR="00B448EF">
        <w:t xml:space="preserve"> new password,</w:t>
      </w:r>
      <w:r w:rsidRPr="00432E0E">
        <w:t xml:space="preserve"> </w:t>
      </w:r>
      <w:r w:rsidR="00B448EF">
        <w:t>t</w:t>
      </w:r>
      <w:r w:rsidRPr="00432E0E">
        <w:t xml:space="preserve">hen the </w:t>
      </w:r>
      <w:r w:rsidR="00B448EF">
        <w:t>employer</w:t>
      </w:r>
      <w:r w:rsidRPr="00432E0E">
        <w:t xml:space="preserve"> should </w:t>
      </w:r>
      <w:r w:rsidR="00B448EF">
        <w:t>be able to set the new password.</w:t>
      </w:r>
    </w:p>
    <w:p w14:paraId="0B13C6D0" w14:textId="77777777" w:rsidR="00A07522" w:rsidRDefault="00A07522" w:rsidP="00A07522">
      <w:pPr>
        <w:pStyle w:val="Level3"/>
        <w:rPr>
          <w:rFonts w:asciiTheme="minorHAnsi" w:hAnsiTheme="minorHAnsi" w:cstheme="minorBidi"/>
          <w:i w:val="0"/>
          <w:iCs w:val="0"/>
        </w:rPr>
      </w:pPr>
      <w:r>
        <w:rPr>
          <w:rFonts w:asciiTheme="minorHAnsi" w:hAnsiTheme="minorHAnsi" w:cstheme="minorBidi"/>
          <w:i w:val="0"/>
          <w:iCs w:val="0"/>
        </w:rPr>
        <w:t xml:space="preserve">         </w:t>
      </w:r>
    </w:p>
    <w:p w14:paraId="29520A3D" w14:textId="2A11A71B" w:rsidR="00A07522" w:rsidRDefault="00A07522" w:rsidP="001B2283">
      <w:pPr>
        <w:pStyle w:val="Level3"/>
      </w:pPr>
      <w:r w:rsidRPr="00432E0E">
        <w:t xml:space="preserve">3.2.2.2 </w:t>
      </w:r>
      <w:r w:rsidRPr="00A07522">
        <w:t>Functional</w:t>
      </w:r>
      <w:r w:rsidRPr="00432E0E">
        <w:t xml:space="preserve"> requirement 2.2</w:t>
      </w:r>
    </w:p>
    <w:p w14:paraId="68FE8DB7" w14:textId="04044832" w:rsidR="0082348C" w:rsidRDefault="009251A4" w:rsidP="009251A4">
      <w:pPr>
        <w:pStyle w:val="ListParagraph"/>
      </w:pPr>
      <w:r>
        <w:t>ID: FR</w:t>
      </w:r>
      <w:r w:rsidR="007853BC">
        <w:t>7</w:t>
      </w:r>
    </w:p>
    <w:p w14:paraId="0924A423" w14:textId="77777777" w:rsidR="0082348C" w:rsidRDefault="009251A4" w:rsidP="009251A4">
      <w:pPr>
        <w:pStyle w:val="ListParagraph"/>
      </w:pPr>
      <w:r>
        <w:t xml:space="preserve">Feature: Manage information </w:t>
      </w:r>
    </w:p>
    <w:p w14:paraId="45352467" w14:textId="2766D5CA" w:rsidR="009251A4" w:rsidRDefault="009251A4" w:rsidP="009251A4">
      <w:pPr>
        <w:pStyle w:val="ListParagraph"/>
      </w:pPr>
      <w:proofErr w:type="gramStart"/>
      <w:r>
        <w:t>In order to</w:t>
      </w:r>
      <w:proofErr w:type="gramEnd"/>
      <w:r>
        <w:t xml:space="preserve"> manage </w:t>
      </w:r>
      <w:r w:rsidR="00276FE3">
        <w:t xml:space="preserve">information </w:t>
      </w:r>
      <w:r w:rsidR="0067580D">
        <w:t>employer</w:t>
      </w:r>
      <w:r>
        <w:t xml:space="preserve"> </w:t>
      </w:r>
      <w:r w:rsidR="0067580D">
        <w:t>s</w:t>
      </w:r>
      <w:r>
        <w:t>hould be logged in to the</w:t>
      </w:r>
      <w:r w:rsidR="0067580D">
        <w:t xml:space="preserve"> desktop application.</w:t>
      </w:r>
      <w:r>
        <w:t xml:space="preserve"> </w:t>
      </w:r>
    </w:p>
    <w:p w14:paraId="22C24BA7" w14:textId="77777777" w:rsidR="009251A4" w:rsidRDefault="009251A4" w:rsidP="009251A4">
      <w:pPr>
        <w:pStyle w:val="ListParagraph"/>
      </w:pPr>
      <w:r>
        <w:t xml:space="preserve"> </w:t>
      </w:r>
    </w:p>
    <w:p w14:paraId="347A13A6" w14:textId="77777777" w:rsidR="0082348C" w:rsidRDefault="009251A4" w:rsidP="0082348C">
      <w:pPr>
        <w:pStyle w:val="ListParagraph"/>
        <w:ind w:firstLine="720"/>
      </w:pPr>
      <w:r>
        <w:t>S</w:t>
      </w:r>
      <w:r w:rsidRPr="0082348C">
        <w:rPr>
          <w:b/>
        </w:rPr>
        <w:t xml:space="preserve">cenario: Show fields for managing information </w:t>
      </w:r>
    </w:p>
    <w:p w14:paraId="35734AAB" w14:textId="36803A4C" w:rsidR="009D5B9B" w:rsidRDefault="009251A4" w:rsidP="009D5B9B">
      <w:pPr>
        <w:pStyle w:val="ListParagraph"/>
        <w:ind w:left="1440"/>
      </w:pPr>
      <w:r>
        <w:t xml:space="preserve">Given the </w:t>
      </w:r>
      <w:r w:rsidR="005C241D">
        <w:t>employer</w:t>
      </w:r>
      <w:r>
        <w:t xml:space="preserve"> is logged in</w:t>
      </w:r>
      <w:r w:rsidR="005C241D">
        <w:t>,</w:t>
      </w:r>
      <w:r>
        <w:t xml:space="preserve"> </w:t>
      </w:r>
      <w:proofErr w:type="gramStart"/>
      <w:r w:rsidR="005C241D">
        <w:t>T</w:t>
      </w:r>
      <w:r>
        <w:t>he</w:t>
      </w:r>
      <w:proofErr w:type="gramEnd"/>
      <w:r>
        <w:t xml:space="preserve"> </w:t>
      </w:r>
      <w:r w:rsidR="005C241D">
        <w:t>employer</w:t>
      </w:r>
      <w:r>
        <w:t xml:space="preserve"> wants to manage information Then the </w:t>
      </w:r>
      <w:r w:rsidR="008F0474">
        <w:t>employer</w:t>
      </w:r>
      <w:r>
        <w:t xml:space="preserve"> owner should be able to manage information in a form </w:t>
      </w:r>
      <w:r w:rsidR="008F0474">
        <w:t xml:space="preserve">in </w:t>
      </w:r>
      <w:r w:rsidR="008F0474">
        <w:lastRenderedPageBreak/>
        <w:t>which he should be able to see registered employees and on clicking a particular employee, the employer should see</w:t>
      </w:r>
      <w:r>
        <w:t xml:space="preserve"> </w:t>
      </w:r>
      <w:r w:rsidR="008F0474">
        <w:t>detailed description of employee.</w:t>
      </w:r>
    </w:p>
    <w:p w14:paraId="2FB90D4D" w14:textId="77777777" w:rsidR="004955CD" w:rsidRDefault="00D81119" w:rsidP="002746D4">
      <w:pPr>
        <w:pStyle w:val="ListParagraph"/>
        <w:ind w:left="1440"/>
        <w:rPr>
          <w:b/>
        </w:rPr>
      </w:pPr>
      <w:r w:rsidRPr="00E17409">
        <w:rPr>
          <w:b/>
        </w:rPr>
        <w:t xml:space="preserve">Scenario: Editing information </w:t>
      </w:r>
    </w:p>
    <w:p w14:paraId="2F947C74" w14:textId="4C32E0B4" w:rsidR="002746D4" w:rsidRDefault="00D81119" w:rsidP="002746D4">
      <w:pPr>
        <w:pStyle w:val="ListParagraph"/>
        <w:ind w:left="1440"/>
      </w:pPr>
      <w:r>
        <w:t xml:space="preserve">Given </w:t>
      </w:r>
      <w:r w:rsidR="000759F1">
        <w:t>the employer</w:t>
      </w:r>
      <w:r>
        <w:t xml:space="preserve"> is logged in </w:t>
      </w:r>
      <w:r w:rsidR="000759F1">
        <w:t>a</w:t>
      </w:r>
      <w:r>
        <w:t xml:space="preserve">nd </w:t>
      </w:r>
      <w:r w:rsidR="000759F1">
        <w:t xml:space="preserve">wants to edit </w:t>
      </w:r>
      <w:r>
        <w:t xml:space="preserve">information </w:t>
      </w:r>
      <w:r w:rsidR="000759F1">
        <w:t xml:space="preserve">of </w:t>
      </w:r>
      <w:proofErr w:type="spellStart"/>
      <w:proofErr w:type="gramStart"/>
      <w:r w:rsidR="000759F1">
        <w:t>a</w:t>
      </w:r>
      <w:proofErr w:type="spellEnd"/>
      <w:proofErr w:type="gramEnd"/>
      <w:r w:rsidR="000759F1">
        <w:t xml:space="preserve"> </w:t>
      </w:r>
      <w:r w:rsidR="006E0865">
        <w:t>employee</w:t>
      </w:r>
      <w:r w:rsidR="000759F1">
        <w:t>,</w:t>
      </w:r>
      <w:r>
        <w:t xml:space="preserve"> </w:t>
      </w:r>
      <w:r w:rsidR="000759F1">
        <w:t>he should see the list of employees and on clicking on a particular employee he should see detailed description of the user details such as working hours, casual and sick leaves, base salary.</w:t>
      </w:r>
      <w:r>
        <w:t xml:space="preserve"> When the </w:t>
      </w:r>
      <w:r w:rsidR="000759F1">
        <w:t>employer</w:t>
      </w:r>
      <w:r>
        <w:t xml:space="preserve"> edits information </w:t>
      </w:r>
      <w:r w:rsidR="000759F1">
        <w:t>t</w:t>
      </w:r>
      <w:r>
        <w:t>hen the information should be edited</w:t>
      </w:r>
      <w:r w:rsidR="000759F1">
        <w:t xml:space="preserve"> by conforming with an alert box.</w:t>
      </w:r>
    </w:p>
    <w:p w14:paraId="6777EF21" w14:textId="77777777" w:rsidR="004955CD" w:rsidRDefault="009251A4" w:rsidP="002746D4">
      <w:pPr>
        <w:pStyle w:val="ListParagraph"/>
        <w:ind w:left="1440"/>
        <w:rPr>
          <w:b/>
        </w:rPr>
      </w:pPr>
      <w:r w:rsidRPr="002746D4">
        <w:rPr>
          <w:b/>
        </w:rPr>
        <w:t xml:space="preserve">Scenario: Deleting </w:t>
      </w:r>
      <w:r w:rsidR="004955CD">
        <w:rPr>
          <w:b/>
        </w:rPr>
        <w:t>employee</w:t>
      </w:r>
    </w:p>
    <w:p w14:paraId="5A17B418" w14:textId="617A6BD0" w:rsidR="00E17409" w:rsidRDefault="009251A4" w:rsidP="002746D4">
      <w:pPr>
        <w:pStyle w:val="ListParagraph"/>
        <w:ind w:left="1440"/>
      </w:pPr>
      <w:r>
        <w:t xml:space="preserve">Given the </w:t>
      </w:r>
      <w:r w:rsidR="004955CD">
        <w:t>employer</w:t>
      </w:r>
      <w:r>
        <w:t xml:space="preserve"> is logged in </w:t>
      </w:r>
      <w:r w:rsidR="004955CD">
        <w:t>and the employee list</w:t>
      </w:r>
      <w:r>
        <w:t xml:space="preserve"> exists</w:t>
      </w:r>
      <w:r w:rsidR="004955CD">
        <w:t>,</w:t>
      </w:r>
      <w:r>
        <w:t xml:space="preserve"> </w:t>
      </w:r>
      <w:r w:rsidR="004955CD">
        <w:t>w</w:t>
      </w:r>
      <w:r>
        <w:t xml:space="preserve">hen the </w:t>
      </w:r>
      <w:r w:rsidR="004955CD">
        <w:t>employer</w:t>
      </w:r>
      <w:r>
        <w:t xml:space="preserve"> deletes </w:t>
      </w:r>
      <w:proofErr w:type="gramStart"/>
      <w:r w:rsidR="004955CD">
        <w:t>a particular, he</w:t>
      </w:r>
      <w:proofErr w:type="gramEnd"/>
      <w:r w:rsidR="004955CD">
        <w:t xml:space="preserve"> should be able to delete by conforming with an edit box.</w:t>
      </w:r>
      <w:r>
        <w:t xml:space="preserve"> Then the</w:t>
      </w:r>
      <w:r w:rsidR="0040725E">
        <w:t xml:space="preserve"> employee</w:t>
      </w:r>
      <w:r>
        <w:t xml:space="preserve"> should be deleted</w:t>
      </w:r>
      <w:r w:rsidR="0040725E">
        <w:t>.</w:t>
      </w:r>
    </w:p>
    <w:p w14:paraId="5A1D6471" w14:textId="77777777" w:rsidR="007853BC" w:rsidRDefault="007853BC" w:rsidP="007853BC">
      <w:pPr>
        <w:pStyle w:val="Level3"/>
      </w:pPr>
      <w:r w:rsidRPr="00D837E2">
        <w:t>3.2.1.</w:t>
      </w:r>
      <w:r>
        <w:t>5</w:t>
      </w:r>
      <w:r w:rsidRPr="00D837E2">
        <w:t xml:space="preserve"> Functional requirement 1.</w:t>
      </w:r>
      <w:r>
        <w:t>5</w:t>
      </w:r>
    </w:p>
    <w:p w14:paraId="34A32C07" w14:textId="51F7E5E2" w:rsidR="007853BC" w:rsidRDefault="007853BC" w:rsidP="007853BC">
      <w:pPr>
        <w:pStyle w:val="ListParagraph"/>
      </w:pPr>
      <w:r w:rsidRPr="000F17C6">
        <w:t>ID: FR</w:t>
      </w:r>
      <w:r>
        <w:t>8</w:t>
      </w:r>
    </w:p>
    <w:p w14:paraId="72DCCE60" w14:textId="77777777" w:rsidR="007853BC" w:rsidRDefault="007853BC" w:rsidP="007853BC">
      <w:pPr>
        <w:pStyle w:val="ListParagraph"/>
      </w:pPr>
      <w:r w:rsidRPr="000F17C6">
        <w:t xml:space="preserve">TITLE: </w:t>
      </w:r>
      <w:r>
        <w:t>Desktop</w:t>
      </w:r>
      <w:r w:rsidRPr="000F17C6">
        <w:t xml:space="preserve"> application - Profile page </w:t>
      </w:r>
    </w:p>
    <w:p w14:paraId="1BE61DCE" w14:textId="6CFEB791" w:rsidR="007853BC" w:rsidRDefault="007853BC" w:rsidP="007853BC">
      <w:pPr>
        <w:pStyle w:val="ListParagraph"/>
      </w:pPr>
      <w:r w:rsidRPr="000F17C6">
        <w:t xml:space="preserve">DESC: On the </w:t>
      </w:r>
      <w:r w:rsidR="0095612E">
        <w:t>Desktop</w:t>
      </w:r>
      <w:r w:rsidRPr="000F17C6">
        <w:t xml:space="preserve"> application, </w:t>
      </w:r>
      <w:r w:rsidR="0095612E">
        <w:t>the Employee</w:t>
      </w:r>
      <w:r w:rsidRPr="000F17C6">
        <w:t xml:space="preserve"> should have a profile page</w:t>
      </w:r>
      <w:r w:rsidR="0095612E">
        <w:t xml:space="preserve"> which can be accessed by the employer</w:t>
      </w:r>
      <w:r w:rsidRPr="000F17C6">
        <w:t xml:space="preserve">. On the profile page </w:t>
      </w:r>
      <w:r w:rsidR="0095612E">
        <w:t>the employer</w:t>
      </w:r>
      <w:r w:rsidRPr="000F17C6">
        <w:t xml:space="preserve"> can edit information</w:t>
      </w:r>
      <w:r w:rsidR="0095612E">
        <w:t xml:space="preserve"> of employee</w:t>
      </w:r>
      <w:r w:rsidRPr="000F17C6">
        <w:t xml:space="preserve">, which includes the </w:t>
      </w:r>
      <w:r w:rsidR="0095612E">
        <w:t>casual and sick leaves, base salary &amp; extra working hours.</w:t>
      </w:r>
    </w:p>
    <w:p w14:paraId="48CB4BA4" w14:textId="13D4844F" w:rsidR="007C1DC5" w:rsidRDefault="007853BC" w:rsidP="007C1DC5">
      <w:pPr>
        <w:pStyle w:val="ListParagraph"/>
      </w:pPr>
      <w:r w:rsidRPr="000F17C6">
        <w:t xml:space="preserve">RAT: For </w:t>
      </w:r>
      <w:proofErr w:type="spellStart"/>
      <w:proofErr w:type="gramStart"/>
      <w:r w:rsidRPr="000F17C6">
        <w:t>a</w:t>
      </w:r>
      <w:proofErr w:type="spellEnd"/>
      <w:proofErr w:type="gramEnd"/>
      <w:r w:rsidRPr="000F17C6">
        <w:t xml:space="preserve"> </w:t>
      </w:r>
      <w:r w:rsidR="00A07522">
        <w:t>employee</w:t>
      </w:r>
      <w:r w:rsidRPr="000F17C6">
        <w:t xml:space="preserve"> to have a profile page on the </w:t>
      </w:r>
      <w:r w:rsidR="00A07522">
        <w:t>desktop</w:t>
      </w:r>
      <w:r w:rsidRPr="000F17C6">
        <w:t xml:space="preserve"> application</w:t>
      </w:r>
      <w:r w:rsidR="00A07522">
        <w:t xml:space="preserve"> which can only be accessed by employer.</w:t>
      </w:r>
    </w:p>
    <w:p w14:paraId="6DA26FCE" w14:textId="5DFCA67B" w:rsidR="00574D67" w:rsidRDefault="007853BC" w:rsidP="00FF6BBE">
      <w:pPr>
        <w:pStyle w:val="ListParagraph"/>
      </w:pPr>
      <w:r w:rsidRPr="000F17C6">
        <w:t>DEP: FR</w:t>
      </w:r>
      <w:r w:rsidR="00B96631">
        <w:t>5</w:t>
      </w:r>
      <w:r>
        <w:t>, FR</w:t>
      </w:r>
      <w:r w:rsidR="00B96631">
        <w:t>6</w:t>
      </w:r>
      <w:r>
        <w:t>.</w:t>
      </w:r>
    </w:p>
    <w:p w14:paraId="4D58499B" w14:textId="77777777" w:rsidR="00574D67" w:rsidRDefault="00574D67" w:rsidP="00DF1D8B">
      <w:pPr>
        <w:pStyle w:val="ListParagraph"/>
      </w:pPr>
    </w:p>
    <w:p w14:paraId="4455BE74" w14:textId="6B7D45D7" w:rsidR="00CD73D9" w:rsidRDefault="00574D67" w:rsidP="00574D67">
      <w:pPr>
        <w:pStyle w:val="Level2"/>
      </w:pPr>
      <w:r w:rsidRPr="00574D67">
        <w:t>3.</w:t>
      </w:r>
      <w:r w:rsidR="00421482">
        <w:t>3</w:t>
      </w:r>
      <w:r w:rsidRPr="00574D67">
        <w:t xml:space="preserve"> Software system attributes</w:t>
      </w:r>
    </w:p>
    <w:p w14:paraId="4D97EC5B" w14:textId="34786F8E" w:rsidR="000A31E9" w:rsidRDefault="00CD73D9" w:rsidP="00CD73D9">
      <w:pPr>
        <w:pStyle w:val="ListParagraph"/>
      </w:pPr>
      <w:r w:rsidRPr="00CD73D9">
        <w:t>The requirements in this section specify the required reliability, availability, security and maintainability of the software system</w:t>
      </w:r>
      <w:r w:rsidR="00D66C22">
        <w:t>.</w:t>
      </w:r>
    </w:p>
    <w:p w14:paraId="0B5C6DC3" w14:textId="00C90E8E" w:rsidR="00C45E52" w:rsidRDefault="00FB74DC" w:rsidP="00FB74DC">
      <w:pPr>
        <w:pStyle w:val="Level3"/>
      </w:pPr>
      <w:r w:rsidRPr="00FB74DC">
        <w:t>3.5.1 Reliability</w:t>
      </w:r>
    </w:p>
    <w:p w14:paraId="45B1155A" w14:textId="0F0D9E2A" w:rsidR="00835C66" w:rsidRDefault="00835C66" w:rsidP="00835C66">
      <w:pPr>
        <w:pStyle w:val="ListParagraph"/>
      </w:pPr>
      <w:r w:rsidRPr="00835C66">
        <w:t>ID: QR</w:t>
      </w:r>
      <w:r w:rsidR="00641923">
        <w:t>1</w:t>
      </w:r>
    </w:p>
    <w:p w14:paraId="3C400945" w14:textId="7C79CF02" w:rsidR="00835C66" w:rsidRDefault="00835C66" w:rsidP="00835C66">
      <w:pPr>
        <w:pStyle w:val="ListParagraph"/>
      </w:pPr>
      <w:r w:rsidRPr="00835C66">
        <w:t>TAG: System</w:t>
      </w:r>
      <w:r>
        <w:t xml:space="preserve"> </w:t>
      </w:r>
      <w:r w:rsidRPr="00835C66">
        <w:t>Reliability</w:t>
      </w:r>
    </w:p>
    <w:p w14:paraId="28DC573C" w14:textId="77777777" w:rsidR="00425F4B" w:rsidRDefault="000B61E2" w:rsidP="00835C66">
      <w:pPr>
        <w:pStyle w:val="ListParagraph"/>
      </w:pPr>
      <w:r w:rsidRPr="000B61E2">
        <w:t xml:space="preserve">GIST: The reliability of the system. </w:t>
      </w:r>
    </w:p>
    <w:p w14:paraId="3FABE1DC" w14:textId="02A663D4" w:rsidR="00425F4B" w:rsidRDefault="000B61E2" w:rsidP="00835C66">
      <w:pPr>
        <w:pStyle w:val="ListParagraph"/>
      </w:pPr>
      <w:r w:rsidRPr="000B61E2">
        <w:t xml:space="preserve">SCALE:  The reliability that the system gives the right result on </w:t>
      </w:r>
      <w:r w:rsidR="002C2EB0">
        <w:t>calculating the salary</w:t>
      </w:r>
      <w:r w:rsidRPr="000B61E2">
        <w:t xml:space="preserve">. </w:t>
      </w:r>
    </w:p>
    <w:p w14:paraId="0813F577" w14:textId="0717D05F" w:rsidR="00425F4B" w:rsidRDefault="000B61E2" w:rsidP="00835C66">
      <w:pPr>
        <w:pStyle w:val="ListParagraph"/>
      </w:pPr>
      <w:r w:rsidRPr="000B61E2">
        <w:t xml:space="preserve">METER: Measurements obtained from </w:t>
      </w:r>
      <w:r w:rsidR="002C2EB0">
        <w:t># calculations</w:t>
      </w:r>
      <w:r w:rsidRPr="000B61E2">
        <w:t xml:space="preserve"> during testing. </w:t>
      </w:r>
    </w:p>
    <w:p w14:paraId="5E3A9C8F" w14:textId="4E085FB0" w:rsidR="00425F4B" w:rsidRDefault="000B61E2" w:rsidP="00835C66">
      <w:pPr>
        <w:pStyle w:val="ListParagraph"/>
      </w:pPr>
      <w:r w:rsidRPr="000B61E2">
        <w:t xml:space="preserve">MUST: More than </w:t>
      </w:r>
      <w:r w:rsidR="002C2EB0">
        <w:t>100</w:t>
      </w:r>
      <w:r w:rsidRPr="000B61E2">
        <w:t xml:space="preserve">% of the searches. </w:t>
      </w:r>
    </w:p>
    <w:p w14:paraId="1B7A7233" w14:textId="61600445" w:rsidR="002C2EB0" w:rsidRDefault="000B61E2" w:rsidP="00835C66">
      <w:pPr>
        <w:pStyle w:val="ListParagraph"/>
      </w:pPr>
      <w:r w:rsidRPr="000B61E2">
        <w:t xml:space="preserve">PLAN: More than </w:t>
      </w:r>
      <w:r w:rsidR="002C2EB0">
        <w:t>100</w:t>
      </w:r>
      <w:r w:rsidRPr="000B61E2">
        <w:t xml:space="preserve">% of the searches. </w:t>
      </w:r>
    </w:p>
    <w:p w14:paraId="74A0C8C2" w14:textId="77777777" w:rsidR="005E4C47" w:rsidRDefault="000B61E2" w:rsidP="005E4C47">
      <w:pPr>
        <w:pStyle w:val="ListParagraph"/>
      </w:pPr>
      <w:r w:rsidRPr="000B61E2">
        <w:t xml:space="preserve">WISH: 100% of the </w:t>
      </w:r>
      <w:r w:rsidR="002C2EB0">
        <w:t>calculations.</w:t>
      </w:r>
    </w:p>
    <w:p w14:paraId="1B7D79C9" w14:textId="5742A1F4" w:rsidR="00D13F72" w:rsidRDefault="00D13F72" w:rsidP="00681127">
      <w:pPr>
        <w:pStyle w:val="Level3"/>
      </w:pPr>
      <w:r w:rsidRPr="00D13F72">
        <w:t xml:space="preserve">3.5.2 Availability </w:t>
      </w:r>
    </w:p>
    <w:p w14:paraId="539F05B7" w14:textId="044B2FC6" w:rsidR="00D13F72" w:rsidRDefault="00D13F72" w:rsidP="00835C66">
      <w:pPr>
        <w:pStyle w:val="ListParagraph"/>
      </w:pPr>
      <w:r w:rsidRPr="00D13F72">
        <w:t>ID: QR</w:t>
      </w:r>
      <w:r w:rsidR="00641923">
        <w:t>2</w:t>
      </w:r>
      <w:r w:rsidRPr="00D13F72">
        <w:t xml:space="preserve"> </w:t>
      </w:r>
    </w:p>
    <w:p w14:paraId="3B2C27A9" w14:textId="4808D064" w:rsidR="00D13F72" w:rsidRDefault="00D13F72" w:rsidP="00835C66">
      <w:pPr>
        <w:pStyle w:val="ListParagraph"/>
      </w:pPr>
      <w:r w:rsidRPr="00D13F72">
        <w:t>TAG: System</w:t>
      </w:r>
      <w:r>
        <w:t xml:space="preserve"> </w:t>
      </w:r>
      <w:r w:rsidR="00641923">
        <w:t>A</w:t>
      </w:r>
      <w:r w:rsidRPr="00D13F72">
        <w:t xml:space="preserve">vailability </w:t>
      </w:r>
    </w:p>
    <w:p w14:paraId="4BAD153C" w14:textId="77777777" w:rsidR="00D13F72" w:rsidRDefault="00D13F72" w:rsidP="00835C66">
      <w:pPr>
        <w:pStyle w:val="ListParagraph"/>
      </w:pPr>
      <w:r w:rsidRPr="00D13F72">
        <w:t xml:space="preserve">GIST: The availability of the system when it is used. </w:t>
      </w:r>
    </w:p>
    <w:p w14:paraId="0D7C015E" w14:textId="1AFDD2BF" w:rsidR="00D13F72" w:rsidRDefault="00D13F72" w:rsidP="00835C66">
      <w:pPr>
        <w:pStyle w:val="ListParagraph"/>
      </w:pPr>
      <w:r w:rsidRPr="00D13F72">
        <w:t xml:space="preserve">SCALE: The average system availability (not considering </w:t>
      </w:r>
      <w:r w:rsidR="00794FE1">
        <w:t>database</w:t>
      </w:r>
      <w:r w:rsidRPr="00D13F72">
        <w:t xml:space="preserve"> fail</w:t>
      </w:r>
      <w:r w:rsidR="00794FE1">
        <w:t>ure</w:t>
      </w:r>
      <w:r w:rsidRPr="00D13F72">
        <w:t xml:space="preserve">). </w:t>
      </w:r>
    </w:p>
    <w:p w14:paraId="4E068E5C" w14:textId="251E9FA0" w:rsidR="00D13F72" w:rsidRDefault="00D13F72" w:rsidP="00835C66">
      <w:pPr>
        <w:pStyle w:val="ListParagraph"/>
      </w:pPr>
      <w:r w:rsidRPr="00D13F72">
        <w:t xml:space="preserve">METER: Measurements obtained from </w:t>
      </w:r>
      <w:r w:rsidR="00794FE1">
        <w:t>#</w:t>
      </w:r>
      <w:r w:rsidRPr="00D13F72">
        <w:t xml:space="preserve"> hours of usage during testing. </w:t>
      </w:r>
    </w:p>
    <w:p w14:paraId="0D8C1C8D" w14:textId="77777777" w:rsidR="005E4C47" w:rsidRDefault="00D13F72" w:rsidP="005D5773">
      <w:pPr>
        <w:pStyle w:val="ListParagraph"/>
      </w:pPr>
      <w:r w:rsidRPr="00D13F72">
        <w:t xml:space="preserve">MUST: More than 98% of the time. </w:t>
      </w:r>
    </w:p>
    <w:p w14:paraId="40C2ADA2" w14:textId="78526F7E" w:rsidR="00D13F72" w:rsidRDefault="00D13F72" w:rsidP="005D5773">
      <w:pPr>
        <w:pStyle w:val="ListParagraph"/>
      </w:pPr>
      <w:r w:rsidRPr="00D13F72">
        <w:t xml:space="preserve">PLAN: More than 99% </w:t>
      </w:r>
    </w:p>
    <w:p w14:paraId="5DF7BC70" w14:textId="0C441F69" w:rsidR="00225F6A" w:rsidRDefault="00225F6A" w:rsidP="000A31E9">
      <w:pPr>
        <w:pStyle w:val="ListParagraph"/>
      </w:pPr>
      <w:r w:rsidRPr="00225F6A">
        <w:lastRenderedPageBreak/>
        <w:t>ID: QR</w:t>
      </w:r>
      <w:r w:rsidR="00D06946">
        <w:t>3</w:t>
      </w:r>
    </w:p>
    <w:p w14:paraId="4F3C2050" w14:textId="67527746" w:rsidR="00225F6A" w:rsidRDefault="00225F6A" w:rsidP="000A31E9">
      <w:pPr>
        <w:pStyle w:val="ListParagraph"/>
      </w:pPr>
      <w:r w:rsidRPr="00225F6A">
        <w:t xml:space="preserve">TITLE: </w:t>
      </w:r>
      <w:r w:rsidR="002D6905">
        <w:t>Calendar and clock availability.</w:t>
      </w:r>
      <w:r w:rsidRPr="00225F6A">
        <w:t xml:space="preserve"> </w:t>
      </w:r>
    </w:p>
    <w:p w14:paraId="106E510C" w14:textId="5DCC733B" w:rsidR="00225F6A" w:rsidRDefault="00225F6A" w:rsidP="000A31E9">
      <w:pPr>
        <w:pStyle w:val="ListParagraph"/>
      </w:pPr>
      <w:r w:rsidRPr="00225F6A">
        <w:t xml:space="preserve">DESC: The application should be </w:t>
      </w:r>
      <w:r w:rsidR="00460AD7">
        <w:t>able to access the calendar and clock in the system</w:t>
      </w:r>
      <w:r w:rsidRPr="00225F6A">
        <w:t xml:space="preserve">. </w:t>
      </w:r>
    </w:p>
    <w:p w14:paraId="7BC7D6AA" w14:textId="4A8568BD" w:rsidR="00225F6A" w:rsidRDefault="00225F6A" w:rsidP="000A31E9">
      <w:pPr>
        <w:pStyle w:val="ListParagraph"/>
      </w:pPr>
      <w:r w:rsidRPr="00225F6A">
        <w:t xml:space="preserve">RAT: </w:t>
      </w:r>
      <w:r w:rsidR="00460AD7" w:rsidRPr="00225F6A">
        <w:t>For</w:t>
      </w:r>
      <w:r w:rsidRPr="00225F6A">
        <w:t xml:space="preserve"> the application to </w:t>
      </w:r>
      <w:r w:rsidR="00460AD7">
        <w:t>calculate record exact date of execution</w:t>
      </w:r>
      <w:r w:rsidRPr="00225F6A">
        <w:t xml:space="preserve">. </w:t>
      </w:r>
    </w:p>
    <w:p w14:paraId="0D17F865" w14:textId="1E3FBC8E" w:rsidR="00D43DE1" w:rsidRDefault="00225F6A" w:rsidP="000A31E9">
      <w:pPr>
        <w:pStyle w:val="ListParagraph"/>
      </w:pPr>
      <w:r w:rsidRPr="00225F6A">
        <w:t>DEP: none</w:t>
      </w:r>
    </w:p>
    <w:p w14:paraId="0E315F44" w14:textId="172078B7" w:rsidR="00101826" w:rsidRDefault="00101826" w:rsidP="000A31E9">
      <w:pPr>
        <w:pStyle w:val="ListParagraph"/>
      </w:pPr>
    </w:p>
    <w:p w14:paraId="53C3C31F" w14:textId="0EDE6AB3" w:rsidR="00101826" w:rsidRDefault="00101826" w:rsidP="00101826">
      <w:pPr>
        <w:pStyle w:val="Level3"/>
      </w:pPr>
      <w:r w:rsidRPr="00101826">
        <w:t>3.5.3 Security</w:t>
      </w:r>
    </w:p>
    <w:p w14:paraId="5FC0ABFB" w14:textId="36D3A36C" w:rsidR="00E1793A" w:rsidRDefault="00E1793A" w:rsidP="00E1793A">
      <w:pPr>
        <w:pStyle w:val="ListParagraph"/>
      </w:pPr>
      <w:r w:rsidRPr="00E1793A">
        <w:t>ID: QR</w:t>
      </w:r>
      <w:r w:rsidR="00A5067D">
        <w:t>4</w:t>
      </w:r>
    </w:p>
    <w:p w14:paraId="7F358BF2" w14:textId="2D9B6F50" w:rsidR="00E1793A" w:rsidRDefault="00E1793A" w:rsidP="00E1793A">
      <w:pPr>
        <w:pStyle w:val="ListParagraph"/>
      </w:pPr>
      <w:r w:rsidRPr="00E1793A">
        <w:t xml:space="preserve">TAG: </w:t>
      </w:r>
      <w:r>
        <w:t>Employe</w:t>
      </w:r>
      <w:r w:rsidR="00744AFA">
        <w:t>e</w:t>
      </w:r>
      <w:r w:rsidRPr="00E1793A">
        <w:t xml:space="preserve">LoginAccountSecurity </w:t>
      </w:r>
    </w:p>
    <w:p w14:paraId="05B01FE2" w14:textId="26D37384" w:rsidR="00101826" w:rsidRDefault="00E1793A" w:rsidP="00E1793A">
      <w:pPr>
        <w:pStyle w:val="ListParagraph"/>
      </w:pPr>
      <w:r w:rsidRPr="00E1793A">
        <w:t>GIST: Security of accounts.</w:t>
      </w:r>
    </w:p>
    <w:p w14:paraId="652E9825" w14:textId="113A0067" w:rsidR="00193A2E" w:rsidRDefault="00193A2E" w:rsidP="00193A2E">
      <w:pPr>
        <w:pStyle w:val="ListParagraph"/>
      </w:pPr>
      <w:r w:rsidRPr="00193A2E">
        <w:t>SCALE:  If a</w:t>
      </w:r>
      <w:r w:rsidR="003B079A">
        <w:t>n employee</w:t>
      </w:r>
      <w:r w:rsidR="00310780">
        <w:t xml:space="preserve"> </w:t>
      </w:r>
      <w:r w:rsidRPr="00193A2E">
        <w:t xml:space="preserve">tries to log in to the </w:t>
      </w:r>
      <w:r w:rsidR="0090667A">
        <w:t>application</w:t>
      </w:r>
      <w:r w:rsidRPr="00193A2E">
        <w:t xml:space="preserve"> with a </w:t>
      </w:r>
      <w:r w:rsidR="0090667A">
        <w:t>wrong password</w:t>
      </w:r>
      <w:r w:rsidRPr="00193A2E">
        <w:t xml:space="preserve"> </w:t>
      </w:r>
      <w:r w:rsidR="0090667A">
        <w:t>then the employee</w:t>
      </w:r>
      <w:r w:rsidRPr="00193A2E">
        <w:t xml:space="preserve"> should not be logged in. The </w:t>
      </w:r>
      <w:r w:rsidR="0090667A">
        <w:t>employee</w:t>
      </w:r>
      <w:r w:rsidRPr="00193A2E">
        <w:t xml:space="preserve"> should be notified about log-in failure. </w:t>
      </w:r>
    </w:p>
    <w:p w14:paraId="54AC0DBB" w14:textId="0C5E97EC" w:rsidR="00193A2E" w:rsidRDefault="00193A2E" w:rsidP="00E1793A">
      <w:pPr>
        <w:pStyle w:val="ListParagraph"/>
      </w:pPr>
      <w:r w:rsidRPr="00193A2E">
        <w:t xml:space="preserve">METER: </w:t>
      </w:r>
      <w:r w:rsidR="004F2EE8">
        <w:t>#</w:t>
      </w:r>
      <w:r w:rsidRPr="00193A2E">
        <w:t xml:space="preserve"> attempts to log-in with a non-existing user account during testing. </w:t>
      </w:r>
    </w:p>
    <w:p w14:paraId="19034474" w14:textId="5CEF9215" w:rsidR="00193A2E" w:rsidRDefault="00193A2E" w:rsidP="00E1793A">
      <w:pPr>
        <w:pStyle w:val="ListParagraph"/>
      </w:pPr>
      <w:r w:rsidRPr="00193A2E">
        <w:t>MUST: 100% of the time</w:t>
      </w:r>
    </w:p>
    <w:p w14:paraId="6DC42125" w14:textId="18386967" w:rsidR="001C3026" w:rsidRDefault="001C3026" w:rsidP="00E1793A">
      <w:pPr>
        <w:pStyle w:val="ListParagraph"/>
      </w:pPr>
    </w:p>
    <w:p w14:paraId="39DF2151" w14:textId="789C757E" w:rsidR="001C3026" w:rsidRDefault="001C3026" w:rsidP="00E1793A">
      <w:pPr>
        <w:pStyle w:val="ListParagraph"/>
      </w:pPr>
      <w:r w:rsidRPr="001C3026">
        <w:t>ID: QR</w:t>
      </w:r>
      <w:r w:rsidR="00A5067D">
        <w:t>5</w:t>
      </w:r>
      <w:r w:rsidRPr="001C3026">
        <w:t xml:space="preserve"> </w:t>
      </w:r>
    </w:p>
    <w:p w14:paraId="4A5245E1" w14:textId="63691A5D" w:rsidR="001C3026" w:rsidRDefault="001C3026" w:rsidP="001C3026">
      <w:pPr>
        <w:pStyle w:val="ListParagraph"/>
      </w:pPr>
      <w:r w:rsidRPr="001C3026">
        <w:t>TAG: UserCreateAccountSecurit</w:t>
      </w:r>
      <w:r>
        <w:t>y</w:t>
      </w:r>
    </w:p>
    <w:p w14:paraId="242A6B5F" w14:textId="77777777" w:rsidR="00A5067D" w:rsidRDefault="001C3026" w:rsidP="00E1793A">
      <w:pPr>
        <w:pStyle w:val="ListParagraph"/>
      </w:pPr>
      <w:r w:rsidRPr="001C3026">
        <w:t xml:space="preserve">IST: The security of creating account for users of the system. </w:t>
      </w:r>
    </w:p>
    <w:p w14:paraId="010FD713" w14:textId="09336BE7" w:rsidR="00A5067D" w:rsidRDefault="001C3026" w:rsidP="00E1793A">
      <w:pPr>
        <w:pStyle w:val="ListParagraph"/>
      </w:pPr>
      <w:r w:rsidRPr="001C3026">
        <w:t xml:space="preserve">SCALE:  </w:t>
      </w:r>
      <w:r w:rsidR="008D4AF3" w:rsidRPr="001C3026">
        <w:t xml:space="preserve">If </w:t>
      </w:r>
      <w:r w:rsidR="008D4AF3">
        <w:t>the</w:t>
      </w:r>
      <w:r w:rsidR="002B7B7A">
        <w:t xml:space="preserve"> employer </w:t>
      </w:r>
      <w:r w:rsidRPr="001C3026">
        <w:t xml:space="preserve">wants to create an account </w:t>
      </w:r>
      <w:r w:rsidR="002B7B7A">
        <w:t xml:space="preserve">for a new employee </w:t>
      </w:r>
      <w:r w:rsidRPr="001C3026">
        <w:t xml:space="preserve">and the desired user name is occupied, the </w:t>
      </w:r>
      <w:r w:rsidR="002B7B7A">
        <w:t>employer</w:t>
      </w:r>
      <w:r w:rsidRPr="001C3026">
        <w:t xml:space="preserve"> should be asked to choose a different user name. </w:t>
      </w:r>
    </w:p>
    <w:p w14:paraId="2E83281C" w14:textId="116075AF" w:rsidR="00A5067D" w:rsidRDefault="001C3026" w:rsidP="00E1793A">
      <w:pPr>
        <w:pStyle w:val="ListParagraph"/>
      </w:pPr>
      <w:r w:rsidRPr="001C3026">
        <w:t xml:space="preserve">METER: Measurements obtained on </w:t>
      </w:r>
      <w:r w:rsidR="002B7B7A">
        <w:t>#</w:t>
      </w:r>
      <w:r w:rsidR="008D4AF3">
        <w:t xml:space="preserve"> </w:t>
      </w:r>
      <w:r w:rsidRPr="001C3026">
        <w:t xml:space="preserve">hours of usage during testing. </w:t>
      </w:r>
    </w:p>
    <w:p w14:paraId="473049B1" w14:textId="179476DF" w:rsidR="001C3026" w:rsidRDefault="001C3026" w:rsidP="00E1793A">
      <w:pPr>
        <w:pStyle w:val="ListParagraph"/>
      </w:pPr>
      <w:r w:rsidRPr="001C3026">
        <w:t>MUST: 100% of the time</w:t>
      </w:r>
    </w:p>
    <w:p w14:paraId="35A11464" w14:textId="7F980FD3" w:rsidR="008A529D" w:rsidRDefault="008A529D" w:rsidP="00E1793A">
      <w:pPr>
        <w:pStyle w:val="ListParagraph"/>
      </w:pPr>
    </w:p>
    <w:p w14:paraId="11867CD4" w14:textId="77777777" w:rsidR="00627C79" w:rsidRDefault="008A529D" w:rsidP="00627C79">
      <w:pPr>
        <w:pStyle w:val="Level3"/>
      </w:pPr>
      <w:r w:rsidRPr="008A529D">
        <w:t>3.5.4 Maintainability</w:t>
      </w:r>
    </w:p>
    <w:p w14:paraId="0EDE612A" w14:textId="2A497376" w:rsidR="00FC0AD4" w:rsidRDefault="00FC0AD4" w:rsidP="00FC0AD4">
      <w:pPr>
        <w:pStyle w:val="ListParagraph"/>
      </w:pPr>
      <w:r w:rsidRPr="00FC0AD4">
        <w:t>ID: QR</w:t>
      </w:r>
      <w:r>
        <w:t>6</w:t>
      </w:r>
    </w:p>
    <w:p w14:paraId="7AD81A07" w14:textId="77777777" w:rsidR="00FC0AD4" w:rsidRDefault="00FC0AD4" w:rsidP="00FC0AD4">
      <w:pPr>
        <w:pStyle w:val="ListParagraph"/>
      </w:pPr>
      <w:r w:rsidRPr="00FC0AD4">
        <w:t xml:space="preserve">TITLE: Application extendibility </w:t>
      </w:r>
    </w:p>
    <w:p w14:paraId="68FBA1CA" w14:textId="77777777" w:rsidR="00FC0AD4" w:rsidRDefault="00FC0AD4" w:rsidP="00FC0AD4">
      <w:pPr>
        <w:pStyle w:val="ListParagraph"/>
      </w:pPr>
      <w:r w:rsidRPr="00FC0AD4">
        <w:t xml:space="preserve">DESC: The application should be easy to extend. The code should be written in a way that it favors implementation of new functions. </w:t>
      </w:r>
    </w:p>
    <w:p w14:paraId="37FAEC80" w14:textId="77777777" w:rsidR="00FC0AD4" w:rsidRDefault="00FC0AD4" w:rsidP="00FC0AD4">
      <w:pPr>
        <w:pStyle w:val="ListParagraph"/>
      </w:pPr>
      <w:r w:rsidRPr="00FC0AD4">
        <w:t xml:space="preserve">RAT: </w:t>
      </w:r>
      <w:proofErr w:type="gramStart"/>
      <w:r w:rsidRPr="00FC0AD4">
        <w:t>In order for</w:t>
      </w:r>
      <w:proofErr w:type="gramEnd"/>
      <w:r w:rsidRPr="00FC0AD4">
        <w:t xml:space="preserve"> future functions to be implemented easily to the application. </w:t>
      </w:r>
    </w:p>
    <w:p w14:paraId="46149562" w14:textId="187ABEEB" w:rsidR="008A529D" w:rsidRDefault="00FC0AD4" w:rsidP="00FC0AD4">
      <w:pPr>
        <w:pStyle w:val="ListParagraph"/>
      </w:pPr>
      <w:r w:rsidRPr="00FC0AD4">
        <w:t xml:space="preserve">DEP: none </w:t>
      </w:r>
      <w:r w:rsidR="008A529D" w:rsidRPr="008A529D">
        <w:t xml:space="preserve"> </w:t>
      </w:r>
    </w:p>
    <w:p w14:paraId="6AF5415F" w14:textId="77777777" w:rsidR="008A529D" w:rsidRDefault="008A529D" w:rsidP="00E1793A">
      <w:pPr>
        <w:pStyle w:val="ListParagraph"/>
      </w:pPr>
    </w:p>
    <w:p w14:paraId="065497C1" w14:textId="04F4EAB0" w:rsidR="008A529D" w:rsidRDefault="008A529D" w:rsidP="00E1793A">
      <w:pPr>
        <w:pStyle w:val="ListParagraph"/>
      </w:pPr>
      <w:r w:rsidRPr="008A529D">
        <w:t>ID: QR</w:t>
      </w:r>
      <w:r w:rsidR="00E77A5F">
        <w:t>7</w:t>
      </w:r>
    </w:p>
    <w:p w14:paraId="3DFDCACB" w14:textId="77777777" w:rsidR="008A529D" w:rsidRDefault="008A529D" w:rsidP="00E1793A">
      <w:pPr>
        <w:pStyle w:val="ListParagraph"/>
      </w:pPr>
      <w:r w:rsidRPr="008A529D">
        <w:t xml:space="preserve">TITLE: Application testability </w:t>
      </w:r>
    </w:p>
    <w:p w14:paraId="2445D0C6" w14:textId="77777777" w:rsidR="008A529D" w:rsidRDefault="008A529D" w:rsidP="00E1793A">
      <w:pPr>
        <w:pStyle w:val="ListParagraph"/>
      </w:pPr>
      <w:r w:rsidRPr="008A529D">
        <w:t>DESC: Test environments should be built for the application to allow testing of the applications different functions.</w:t>
      </w:r>
    </w:p>
    <w:p w14:paraId="354CE719" w14:textId="3AE503C3" w:rsidR="008A529D" w:rsidRDefault="008A529D" w:rsidP="00E1793A">
      <w:pPr>
        <w:pStyle w:val="ListParagraph"/>
      </w:pPr>
      <w:r w:rsidRPr="008A529D">
        <w:t xml:space="preserve">RAT: </w:t>
      </w:r>
      <w:r w:rsidR="00F87940" w:rsidRPr="008A529D">
        <w:t>To</w:t>
      </w:r>
      <w:r w:rsidRPr="008A529D">
        <w:t xml:space="preserve"> test the application. </w:t>
      </w:r>
    </w:p>
    <w:p w14:paraId="07A40725" w14:textId="5634ECBA" w:rsidR="008A529D" w:rsidRDefault="008A529D" w:rsidP="00E1793A">
      <w:pPr>
        <w:pStyle w:val="ListParagraph"/>
      </w:pPr>
      <w:r w:rsidRPr="008A529D">
        <w:t>DEP: none</w:t>
      </w:r>
    </w:p>
    <w:p w14:paraId="476A6C7E" w14:textId="58D0FE34" w:rsidR="000D0887" w:rsidRDefault="000D0887" w:rsidP="00E1793A">
      <w:pPr>
        <w:pStyle w:val="ListParagraph"/>
      </w:pPr>
    </w:p>
    <w:p w14:paraId="64B50853" w14:textId="60160250" w:rsidR="000D0887" w:rsidRDefault="001D6066" w:rsidP="001D6066">
      <w:pPr>
        <w:pStyle w:val="Level3"/>
      </w:pPr>
      <w:r w:rsidRPr="001D6066">
        <w:t>3.5.5 Portability</w:t>
      </w:r>
    </w:p>
    <w:p w14:paraId="3CD6C91D" w14:textId="3B94891A" w:rsidR="003A67EA" w:rsidRDefault="003A67EA" w:rsidP="00540405">
      <w:pPr>
        <w:pStyle w:val="ListParagraph"/>
      </w:pPr>
      <w:r w:rsidRPr="003A67EA">
        <w:t>ID: QR</w:t>
      </w:r>
      <w:r w:rsidR="00A83886">
        <w:t>8</w:t>
      </w:r>
    </w:p>
    <w:p w14:paraId="487C55D4" w14:textId="77777777" w:rsidR="003A67EA" w:rsidRDefault="003A67EA" w:rsidP="00540405">
      <w:pPr>
        <w:pStyle w:val="ListParagraph"/>
      </w:pPr>
      <w:r w:rsidRPr="003A67EA">
        <w:t xml:space="preserve">TITLE: Application portability </w:t>
      </w:r>
    </w:p>
    <w:p w14:paraId="37FA9475" w14:textId="2456D8CD" w:rsidR="003A67EA" w:rsidRDefault="003A67EA" w:rsidP="00540405">
      <w:pPr>
        <w:pStyle w:val="ListParagraph"/>
      </w:pPr>
      <w:r w:rsidRPr="003A67EA">
        <w:t xml:space="preserve">DESC: The application should be portable with </w:t>
      </w:r>
      <w:r w:rsidR="002E32DB">
        <w:t>all platforms of operating systems.</w:t>
      </w:r>
    </w:p>
    <w:p w14:paraId="55925C92" w14:textId="6AF642E6" w:rsidR="003A67EA" w:rsidRDefault="003A67EA" w:rsidP="00540405">
      <w:pPr>
        <w:pStyle w:val="ListParagraph"/>
      </w:pPr>
      <w:r w:rsidRPr="003A67EA">
        <w:t xml:space="preserve">RAT: The adaptable platform for the application to run on. </w:t>
      </w:r>
    </w:p>
    <w:p w14:paraId="47639459" w14:textId="231E1EDA" w:rsidR="00596E47" w:rsidRPr="00440621" w:rsidRDefault="003A67EA" w:rsidP="00540405">
      <w:pPr>
        <w:pStyle w:val="ListParagraph"/>
      </w:pPr>
      <w:r w:rsidRPr="003A67EA">
        <w:t>DEP: none</w:t>
      </w:r>
    </w:p>
    <w:p w14:paraId="016C68C2" w14:textId="77777777" w:rsidR="000F17C6" w:rsidRDefault="000F17C6" w:rsidP="000F17C6">
      <w:pPr>
        <w:pStyle w:val="ListParagraph"/>
      </w:pPr>
    </w:p>
    <w:p w14:paraId="1F8A5665" w14:textId="77777777" w:rsidR="00FE60F1" w:rsidRDefault="00FE60F1" w:rsidP="00FE60F1">
      <w:pPr>
        <w:pStyle w:val="Level3"/>
      </w:pPr>
    </w:p>
    <w:p w14:paraId="1F6FF5FB" w14:textId="77777777" w:rsidR="00EE7A41" w:rsidRDefault="00EE7A41" w:rsidP="00EE7A41">
      <w:pPr>
        <w:pStyle w:val="Level3"/>
        <w:rPr>
          <w:webHidden/>
        </w:rPr>
      </w:pPr>
    </w:p>
    <w:p w14:paraId="47E552E6" w14:textId="77777777" w:rsidR="00731AC6" w:rsidRPr="00D837E2" w:rsidRDefault="00731AC6" w:rsidP="00731AC6">
      <w:pPr>
        <w:pStyle w:val="Level3"/>
        <w:rPr>
          <w:webHidden/>
        </w:rPr>
      </w:pPr>
    </w:p>
    <w:p w14:paraId="77A00522" w14:textId="77777777" w:rsidR="008A7039" w:rsidRDefault="008A7039">
      <w:pPr>
        <w:rPr>
          <w:webHidden/>
        </w:rPr>
      </w:pPr>
    </w:p>
    <w:p w14:paraId="6B6600A9" w14:textId="77777777" w:rsidR="008A7039" w:rsidRDefault="008A7039">
      <w:pPr>
        <w:rPr>
          <w:webHidden/>
        </w:rPr>
      </w:pPr>
    </w:p>
    <w:p w14:paraId="4450819D" w14:textId="77777777" w:rsidR="008A7039" w:rsidRDefault="008A7039">
      <w:pPr>
        <w:rPr>
          <w:webHidden/>
        </w:rPr>
      </w:pPr>
    </w:p>
    <w:p w14:paraId="30C99885" w14:textId="77777777" w:rsidR="008A7039" w:rsidRDefault="008A7039">
      <w:pPr>
        <w:rPr>
          <w:webHidden/>
        </w:rPr>
      </w:pPr>
    </w:p>
    <w:p w14:paraId="1738E135" w14:textId="5F894930" w:rsidR="001E1778" w:rsidRDefault="001E1778">
      <w:pPr>
        <w:rPr>
          <w:rFonts w:asciiTheme="majorHAnsi" w:hAnsiTheme="majorHAnsi" w:cs="Times New Roman"/>
          <w:smallCaps/>
          <w:webHidden/>
          <w:color w:val="000000"/>
        </w:rPr>
      </w:pPr>
      <w:r>
        <w:rPr>
          <w:webHidden/>
        </w:rPr>
        <w:br w:type="page"/>
      </w:r>
      <w:r w:rsidR="00AC5B9C">
        <w:rPr>
          <w:webHidden/>
        </w:rPr>
        <w:lastRenderedPageBreak/>
        <w:t xml:space="preserve"> </w:t>
      </w:r>
    </w:p>
    <w:p w14:paraId="25A918AA" w14:textId="4C1636BA" w:rsidR="00816850" w:rsidRPr="00AF7456" w:rsidRDefault="00816850" w:rsidP="00D837E2">
      <w:pPr>
        <w:pStyle w:val="StyleLevel3Left0cm"/>
      </w:pPr>
    </w:p>
    <w:sectPr w:rsidR="00816850" w:rsidRPr="00AF7456" w:rsidSect="0018737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F2BD" w14:textId="77777777" w:rsidR="000258F3" w:rsidRDefault="000258F3" w:rsidP="001144A4">
      <w:pPr>
        <w:spacing w:after="0" w:line="240" w:lineRule="auto"/>
      </w:pPr>
      <w:r>
        <w:separator/>
      </w:r>
    </w:p>
  </w:endnote>
  <w:endnote w:type="continuationSeparator" w:id="0">
    <w:p w14:paraId="61B9FC0B" w14:textId="77777777" w:rsidR="000258F3" w:rsidRDefault="000258F3" w:rsidP="0011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0EA35" w14:textId="77777777" w:rsidR="001144A4" w:rsidRDefault="00114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893516"/>
      <w:docPartObj>
        <w:docPartGallery w:val="Page Numbers (Bottom of Page)"/>
        <w:docPartUnique/>
      </w:docPartObj>
    </w:sdtPr>
    <w:sdtEndPr>
      <w:rPr>
        <w:noProof/>
      </w:rPr>
    </w:sdtEndPr>
    <w:sdtContent>
      <w:p w14:paraId="6A8DCC2A" w14:textId="750EB7FA" w:rsidR="001144A4" w:rsidRDefault="001144A4">
        <w:pPr>
          <w:pStyle w:val="Footer"/>
          <w:jc w:val="center"/>
        </w:pPr>
        <w:r>
          <w:fldChar w:fldCharType="begin"/>
        </w:r>
        <w:r>
          <w:instrText xml:space="preserve"> PAGE   \* MERGEFORMAT </w:instrText>
        </w:r>
        <w:r>
          <w:fldChar w:fldCharType="separate"/>
        </w:r>
        <w:r w:rsidR="001F5BDA">
          <w:rPr>
            <w:noProof/>
          </w:rPr>
          <w:t>12</w:t>
        </w:r>
        <w:r>
          <w:rPr>
            <w:noProof/>
          </w:rPr>
          <w:fldChar w:fldCharType="end"/>
        </w:r>
      </w:p>
    </w:sdtContent>
  </w:sdt>
  <w:p w14:paraId="0BC07062" w14:textId="77777777" w:rsidR="001144A4" w:rsidRDefault="00114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3BF58" w14:textId="77777777" w:rsidR="001144A4" w:rsidRDefault="0011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E439F" w14:textId="77777777" w:rsidR="000258F3" w:rsidRDefault="000258F3" w:rsidP="001144A4">
      <w:pPr>
        <w:spacing w:after="0" w:line="240" w:lineRule="auto"/>
      </w:pPr>
      <w:r>
        <w:separator/>
      </w:r>
    </w:p>
  </w:footnote>
  <w:footnote w:type="continuationSeparator" w:id="0">
    <w:p w14:paraId="2B84E25B" w14:textId="77777777" w:rsidR="000258F3" w:rsidRDefault="000258F3" w:rsidP="00114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DEBA6" w14:textId="77777777" w:rsidR="001144A4" w:rsidRDefault="00114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69B9" w14:textId="77777777" w:rsidR="001144A4" w:rsidRDefault="001144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0AE0" w14:textId="77777777" w:rsidR="001144A4" w:rsidRDefault="00114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E98"/>
    <w:multiLevelType w:val="multilevel"/>
    <w:tmpl w:val="BAB2DFE4"/>
    <w:lvl w:ilvl="0">
      <w:start w:val="1"/>
      <w:numFmt w:val="decimal"/>
      <w:lvlText w:val="%1"/>
      <w:lvlJc w:val="left"/>
      <w:pPr>
        <w:ind w:left="360" w:hanging="360"/>
      </w:pPr>
      <w:rPr>
        <w:rFonts w:hint="default"/>
      </w:rPr>
    </w:lvl>
    <w:lvl w:ilvl="1">
      <w:start w:val="5"/>
      <w:numFmt w:val="decimal"/>
      <w:lvlText w:val="%1.%2"/>
      <w:lvlJc w:val="left"/>
      <w:pPr>
        <w:ind w:left="560" w:hanging="360"/>
      </w:pPr>
      <w:rPr>
        <w:rFonts w:hint="default"/>
        <w:u w:val="none"/>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040" w:hanging="1440"/>
      </w:pPr>
      <w:rPr>
        <w:rFonts w:hint="default"/>
      </w:rPr>
    </w:lvl>
  </w:abstractNum>
  <w:abstractNum w:abstractNumId="1" w15:restartNumberingAfterBreak="0">
    <w:nsid w:val="2A0409E4"/>
    <w:multiLevelType w:val="multilevel"/>
    <w:tmpl w:val="4EC0925E"/>
    <w:lvl w:ilvl="0">
      <w:start w:val="1"/>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040" w:hanging="1440"/>
      </w:pPr>
      <w:rPr>
        <w:rFonts w:hint="default"/>
      </w:rPr>
    </w:lvl>
  </w:abstractNum>
  <w:abstractNum w:abstractNumId="2" w15:restartNumberingAfterBreak="0">
    <w:nsid w:val="4EE74B50"/>
    <w:multiLevelType w:val="hybridMultilevel"/>
    <w:tmpl w:val="6DE46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30FB8"/>
    <w:multiLevelType w:val="multilevel"/>
    <w:tmpl w:val="6DD8850A"/>
    <w:lvl w:ilvl="0">
      <w:start w:val="2"/>
      <w:numFmt w:val="decimal"/>
      <w:lvlText w:val="%1"/>
      <w:lvlJc w:val="left"/>
      <w:pPr>
        <w:ind w:left="360" w:hanging="360"/>
      </w:pPr>
      <w:rPr>
        <w:rFonts w:hint="default"/>
      </w:rPr>
    </w:lvl>
    <w:lvl w:ilvl="1">
      <w:start w:val="2"/>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040" w:hanging="1440"/>
      </w:pPr>
      <w:rPr>
        <w:rFonts w:hint="default"/>
      </w:rPr>
    </w:lvl>
  </w:abstractNum>
  <w:abstractNum w:abstractNumId="4" w15:restartNumberingAfterBreak="0">
    <w:nsid w:val="7DD10D56"/>
    <w:multiLevelType w:val="multilevel"/>
    <w:tmpl w:val="A66ADDA2"/>
    <w:lvl w:ilvl="0">
      <w:start w:val="2"/>
      <w:numFmt w:val="decimal"/>
      <w:lvlText w:val="%1"/>
      <w:lvlJc w:val="left"/>
      <w:pPr>
        <w:ind w:left="360" w:hanging="360"/>
      </w:pPr>
      <w:rPr>
        <w:rFonts w:hint="default"/>
      </w:rPr>
    </w:lvl>
    <w:lvl w:ilvl="1">
      <w:start w:val="3"/>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040" w:hanging="1440"/>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38"/>
    <w:rsid w:val="00002AFF"/>
    <w:rsid w:val="00004797"/>
    <w:rsid w:val="0001424F"/>
    <w:rsid w:val="00014D5B"/>
    <w:rsid w:val="00016704"/>
    <w:rsid w:val="00020077"/>
    <w:rsid w:val="00020B54"/>
    <w:rsid w:val="00022FDA"/>
    <w:rsid w:val="0002515D"/>
    <w:rsid w:val="000258F3"/>
    <w:rsid w:val="00025FF7"/>
    <w:rsid w:val="00027C98"/>
    <w:rsid w:val="00027E39"/>
    <w:rsid w:val="0003028F"/>
    <w:rsid w:val="000306B6"/>
    <w:rsid w:val="00030A22"/>
    <w:rsid w:val="00030C11"/>
    <w:rsid w:val="00032986"/>
    <w:rsid w:val="0003556F"/>
    <w:rsid w:val="000355F7"/>
    <w:rsid w:val="00040B2D"/>
    <w:rsid w:val="00043A68"/>
    <w:rsid w:val="00044263"/>
    <w:rsid w:val="00044F9A"/>
    <w:rsid w:val="000502F1"/>
    <w:rsid w:val="00053CE1"/>
    <w:rsid w:val="00056919"/>
    <w:rsid w:val="00057510"/>
    <w:rsid w:val="0006196F"/>
    <w:rsid w:val="000619E3"/>
    <w:rsid w:val="00061F3F"/>
    <w:rsid w:val="0006367C"/>
    <w:rsid w:val="00063DB5"/>
    <w:rsid w:val="00064088"/>
    <w:rsid w:val="00064D61"/>
    <w:rsid w:val="00067760"/>
    <w:rsid w:val="000716B1"/>
    <w:rsid w:val="00072084"/>
    <w:rsid w:val="00072954"/>
    <w:rsid w:val="00072F55"/>
    <w:rsid w:val="00073469"/>
    <w:rsid w:val="000759F1"/>
    <w:rsid w:val="00076D30"/>
    <w:rsid w:val="00077043"/>
    <w:rsid w:val="000778A7"/>
    <w:rsid w:val="00083D05"/>
    <w:rsid w:val="000845CA"/>
    <w:rsid w:val="00086D04"/>
    <w:rsid w:val="00093434"/>
    <w:rsid w:val="000935D6"/>
    <w:rsid w:val="00093CED"/>
    <w:rsid w:val="00094A41"/>
    <w:rsid w:val="00094E4C"/>
    <w:rsid w:val="000978D3"/>
    <w:rsid w:val="000A0AD3"/>
    <w:rsid w:val="000A1CD3"/>
    <w:rsid w:val="000A209A"/>
    <w:rsid w:val="000A2F39"/>
    <w:rsid w:val="000A31E9"/>
    <w:rsid w:val="000A3587"/>
    <w:rsid w:val="000A49A6"/>
    <w:rsid w:val="000A5E77"/>
    <w:rsid w:val="000A661C"/>
    <w:rsid w:val="000A7382"/>
    <w:rsid w:val="000B12D9"/>
    <w:rsid w:val="000B1B78"/>
    <w:rsid w:val="000B215A"/>
    <w:rsid w:val="000B35C3"/>
    <w:rsid w:val="000B5506"/>
    <w:rsid w:val="000B5FBB"/>
    <w:rsid w:val="000B61E2"/>
    <w:rsid w:val="000B6E44"/>
    <w:rsid w:val="000B7834"/>
    <w:rsid w:val="000C2381"/>
    <w:rsid w:val="000C3407"/>
    <w:rsid w:val="000C34B1"/>
    <w:rsid w:val="000D0887"/>
    <w:rsid w:val="000D102F"/>
    <w:rsid w:val="000D2923"/>
    <w:rsid w:val="000D4DFC"/>
    <w:rsid w:val="000D521D"/>
    <w:rsid w:val="000D57D2"/>
    <w:rsid w:val="000E0017"/>
    <w:rsid w:val="000E0472"/>
    <w:rsid w:val="000E35F0"/>
    <w:rsid w:val="000E4D8E"/>
    <w:rsid w:val="000E4FAE"/>
    <w:rsid w:val="000E5FA2"/>
    <w:rsid w:val="000F0C20"/>
    <w:rsid w:val="000F17C6"/>
    <w:rsid w:val="000F3761"/>
    <w:rsid w:val="0010092A"/>
    <w:rsid w:val="00101826"/>
    <w:rsid w:val="0010282E"/>
    <w:rsid w:val="001032F6"/>
    <w:rsid w:val="00103941"/>
    <w:rsid w:val="0010464A"/>
    <w:rsid w:val="00104F8A"/>
    <w:rsid w:val="0010512F"/>
    <w:rsid w:val="0010570C"/>
    <w:rsid w:val="001072C9"/>
    <w:rsid w:val="00107CA6"/>
    <w:rsid w:val="00110047"/>
    <w:rsid w:val="001110E3"/>
    <w:rsid w:val="001114A2"/>
    <w:rsid w:val="0011169B"/>
    <w:rsid w:val="00111A8A"/>
    <w:rsid w:val="00112A4A"/>
    <w:rsid w:val="001144A4"/>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3A2E"/>
    <w:rsid w:val="0019516E"/>
    <w:rsid w:val="00195ACE"/>
    <w:rsid w:val="0019645B"/>
    <w:rsid w:val="001A0497"/>
    <w:rsid w:val="001A1100"/>
    <w:rsid w:val="001A1686"/>
    <w:rsid w:val="001A1BA6"/>
    <w:rsid w:val="001A2DE6"/>
    <w:rsid w:val="001A3A02"/>
    <w:rsid w:val="001A3C05"/>
    <w:rsid w:val="001A45FE"/>
    <w:rsid w:val="001A4C9D"/>
    <w:rsid w:val="001A72E4"/>
    <w:rsid w:val="001B0B55"/>
    <w:rsid w:val="001B0CD0"/>
    <w:rsid w:val="001B13CC"/>
    <w:rsid w:val="001B20D6"/>
    <w:rsid w:val="001B2283"/>
    <w:rsid w:val="001B3625"/>
    <w:rsid w:val="001B4A66"/>
    <w:rsid w:val="001B4A95"/>
    <w:rsid w:val="001B70AA"/>
    <w:rsid w:val="001B715C"/>
    <w:rsid w:val="001B7A0C"/>
    <w:rsid w:val="001B7F87"/>
    <w:rsid w:val="001C12AD"/>
    <w:rsid w:val="001C301A"/>
    <w:rsid w:val="001C3026"/>
    <w:rsid w:val="001C322C"/>
    <w:rsid w:val="001C594B"/>
    <w:rsid w:val="001C7A72"/>
    <w:rsid w:val="001D0164"/>
    <w:rsid w:val="001D13F2"/>
    <w:rsid w:val="001D20FA"/>
    <w:rsid w:val="001D21D7"/>
    <w:rsid w:val="001D234C"/>
    <w:rsid w:val="001D572C"/>
    <w:rsid w:val="001D5D44"/>
    <w:rsid w:val="001D6066"/>
    <w:rsid w:val="001D6818"/>
    <w:rsid w:val="001E133A"/>
    <w:rsid w:val="001E1778"/>
    <w:rsid w:val="001E3E28"/>
    <w:rsid w:val="001E519B"/>
    <w:rsid w:val="001E5D5B"/>
    <w:rsid w:val="001E6809"/>
    <w:rsid w:val="001F5165"/>
    <w:rsid w:val="001F5BDA"/>
    <w:rsid w:val="001F7717"/>
    <w:rsid w:val="00202CBE"/>
    <w:rsid w:val="002037EA"/>
    <w:rsid w:val="00207545"/>
    <w:rsid w:val="00211742"/>
    <w:rsid w:val="00211B87"/>
    <w:rsid w:val="00211E2E"/>
    <w:rsid w:val="00212E32"/>
    <w:rsid w:val="002135AB"/>
    <w:rsid w:val="00213AD5"/>
    <w:rsid w:val="00215E45"/>
    <w:rsid w:val="00216C42"/>
    <w:rsid w:val="00216CDC"/>
    <w:rsid w:val="002207FD"/>
    <w:rsid w:val="00220839"/>
    <w:rsid w:val="00220B31"/>
    <w:rsid w:val="00222BCB"/>
    <w:rsid w:val="00222C52"/>
    <w:rsid w:val="002235F6"/>
    <w:rsid w:val="00223F24"/>
    <w:rsid w:val="002242E3"/>
    <w:rsid w:val="00225F46"/>
    <w:rsid w:val="00225F6A"/>
    <w:rsid w:val="00230516"/>
    <w:rsid w:val="00231377"/>
    <w:rsid w:val="00236434"/>
    <w:rsid w:val="00236D21"/>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46D4"/>
    <w:rsid w:val="0027535C"/>
    <w:rsid w:val="00276FE3"/>
    <w:rsid w:val="0027766E"/>
    <w:rsid w:val="00277CDA"/>
    <w:rsid w:val="00280B24"/>
    <w:rsid w:val="002858BB"/>
    <w:rsid w:val="00285C7B"/>
    <w:rsid w:val="002870FE"/>
    <w:rsid w:val="00291427"/>
    <w:rsid w:val="00291B43"/>
    <w:rsid w:val="00292E21"/>
    <w:rsid w:val="002944B2"/>
    <w:rsid w:val="002966A5"/>
    <w:rsid w:val="002A1D9C"/>
    <w:rsid w:val="002A1F4E"/>
    <w:rsid w:val="002A2C04"/>
    <w:rsid w:val="002A31AB"/>
    <w:rsid w:val="002A49BD"/>
    <w:rsid w:val="002A772E"/>
    <w:rsid w:val="002B02AA"/>
    <w:rsid w:val="002B13E7"/>
    <w:rsid w:val="002B1DBC"/>
    <w:rsid w:val="002B38FD"/>
    <w:rsid w:val="002B7B7A"/>
    <w:rsid w:val="002C11E3"/>
    <w:rsid w:val="002C21D1"/>
    <w:rsid w:val="002C2D34"/>
    <w:rsid w:val="002C2DEE"/>
    <w:rsid w:val="002C2EB0"/>
    <w:rsid w:val="002C32CC"/>
    <w:rsid w:val="002C4683"/>
    <w:rsid w:val="002C472C"/>
    <w:rsid w:val="002C5CE8"/>
    <w:rsid w:val="002C659D"/>
    <w:rsid w:val="002C73AF"/>
    <w:rsid w:val="002D070E"/>
    <w:rsid w:val="002D12E1"/>
    <w:rsid w:val="002D208B"/>
    <w:rsid w:val="002D6905"/>
    <w:rsid w:val="002E0D00"/>
    <w:rsid w:val="002E23B7"/>
    <w:rsid w:val="002E248F"/>
    <w:rsid w:val="002E32DB"/>
    <w:rsid w:val="002E6280"/>
    <w:rsid w:val="002E65D3"/>
    <w:rsid w:val="002E70FB"/>
    <w:rsid w:val="002F0CD8"/>
    <w:rsid w:val="002F19D8"/>
    <w:rsid w:val="002F291F"/>
    <w:rsid w:val="002F2A00"/>
    <w:rsid w:val="002F31A4"/>
    <w:rsid w:val="002F693E"/>
    <w:rsid w:val="00301312"/>
    <w:rsid w:val="00302E67"/>
    <w:rsid w:val="00305F28"/>
    <w:rsid w:val="00306A1E"/>
    <w:rsid w:val="00310136"/>
    <w:rsid w:val="00310780"/>
    <w:rsid w:val="003114A8"/>
    <w:rsid w:val="0031172E"/>
    <w:rsid w:val="003117E0"/>
    <w:rsid w:val="003134A2"/>
    <w:rsid w:val="00314196"/>
    <w:rsid w:val="003166EA"/>
    <w:rsid w:val="003167A7"/>
    <w:rsid w:val="00320072"/>
    <w:rsid w:val="003205E7"/>
    <w:rsid w:val="003207D1"/>
    <w:rsid w:val="00320BA7"/>
    <w:rsid w:val="003224DD"/>
    <w:rsid w:val="00322F2E"/>
    <w:rsid w:val="00324091"/>
    <w:rsid w:val="0032625C"/>
    <w:rsid w:val="00327313"/>
    <w:rsid w:val="00327A86"/>
    <w:rsid w:val="003338E7"/>
    <w:rsid w:val="00334DA2"/>
    <w:rsid w:val="003374F0"/>
    <w:rsid w:val="00340495"/>
    <w:rsid w:val="00340C5E"/>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1C2A"/>
    <w:rsid w:val="00383497"/>
    <w:rsid w:val="003852D3"/>
    <w:rsid w:val="00392424"/>
    <w:rsid w:val="00392B68"/>
    <w:rsid w:val="00394B58"/>
    <w:rsid w:val="00396660"/>
    <w:rsid w:val="00396891"/>
    <w:rsid w:val="00396965"/>
    <w:rsid w:val="00396E7F"/>
    <w:rsid w:val="00397D46"/>
    <w:rsid w:val="003A1D48"/>
    <w:rsid w:val="003A2868"/>
    <w:rsid w:val="003A2FC9"/>
    <w:rsid w:val="003A6369"/>
    <w:rsid w:val="003A67EA"/>
    <w:rsid w:val="003A6E00"/>
    <w:rsid w:val="003A7E6D"/>
    <w:rsid w:val="003B079A"/>
    <w:rsid w:val="003B117F"/>
    <w:rsid w:val="003B1233"/>
    <w:rsid w:val="003B141A"/>
    <w:rsid w:val="003B506C"/>
    <w:rsid w:val="003B5502"/>
    <w:rsid w:val="003B64C4"/>
    <w:rsid w:val="003B6C12"/>
    <w:rsid w:val="003B78F0"/>
    <w:rsid w:val="003B7A73"/>
    <w:rsid w:val="003C01BF"/>
    <w:rsid w:val="003C1889"/>
    <w:rsid w:val="003C2FEC"/>
    <w:rsid w:val="003C595A"/>
    <w:rsid w:val="003D068B"/>
    <w:rsid w:val="003D07B6"/>
    <w:rsid w:val="003D138C"/>
    <w:rsid w:val="003D3B07"/>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25E"/>
    <w:rsid w:val="00407896"/>
    <w:rsid w:val="00410F29"/>
    <w:rsid w:val="00413E08"/>
    <w:rsid w:val="00415B43"/>
    <w:rsid w:val="00415D07"/>
    <w:rsid w:val="004163B5"/>
    <w:rsid w:val="00421482"/>
    <w:rsid w:val="00424C98"/>
    <w:rsid w:val="0042566B"/>
    <w:rsid w:val="00425898"/>
    <w:rsid w:val="00425F4B"/>
    <w:rsid w:val="004262BB"/>
    <w:rsid w:val="00426C40"/>
    <w:rsid w:val="00427E78"/>
    <w:rsid w:val="004308E7"/>
    <w:rsid w:val="00432E0E"/>
    <w:rsid w:val="00434A70"/>
    <w:rsid w:val="00436C64"/>
    <w:rsid w:val="00436FAF"/>
    <w:rsid w:val="0043762D"/>
    <w:rsid w:val="00437747"/>
    <w:rsid w:val="00437976"/>
    <w:rsid w:val="00440621"/>
    <w:rsid w:val="004415EB"/>
    <w:rsid w:val="004416F9"/>
    <w:rsid w:val="00441AD5"/>
    <w:rsid w:val="0044201D"/>
    <w:rsid w:val="004448DF"/>
    <w:rsid w:val="004453B0"/>
    <w:rsid w:val="0044732F"/>
    <w:rsid w:val="00451237"/>
    <w:rsid w:val="004520B8"/>
    <w:rsid w:val="004531F0"/>
    <w:rsid w:val="00455DC0"/>
    <w:rsid w:val="004562DC"/>
    <w:rsid w:val="00460AD7"/>
    <w:rsid w:val="004662BA"/>
    <w:rsid w:val="00466781"/>
    <w:rsid w:val="004675C2"/>
    <w:rsid w:val="004706C8"/>
    <w:rsid w:val="00472E98"/>
    <w:rsid w:val="00473D2D"/>
    <w:rsid w:val="00475340"/>
    <w:rsid w:val="00476BD1"/>
    <w:rsid w:val="00477C25"/>
    <w:rsid w:val="00480C3D"/>
    <w:rsid w:val="004818AA"/>
    <w:rsid w:val="004824CB"/>
    <w:rsid w:val="00483935"/>
    <w:rsid w:val="004842D5"/>
    <w:rsid w:val="00485605"/>
    <w:rsid w:val="004857BD"/>
    <w:rsid w:val="0049253C"/>
    <w:rsid w:val="004932D2"/>
    <w:rsid w:val="00494553"/>
    <w:rsid w:val="00494BF2"/>
    <w:rsid w:val="004955CD"/>
    <w:rsid w:val="0049721E"/>
    <w:rsid w:val="00497321"/>
    <w:rsid w:val="004A1E63"/>
    <w:rsid w:val="004A1E67"/>
    <w:rsid w:val="004A26B2"/>
    <w:rsid w:val="004A311A"/>
    <w:rsid w:val="004A71D7"/>
    <w:rsid w:val="004B0035"/>
    <w:rsid w:val="004B470E"/>
    <w:rsid w:val="004B60D8"/>
    <w:rsid w:val="004B6929"/>
    <w:rsid w:val="004B7647"/>
    <w:rsid w:val="004B77D0"/>
    <w:rsid w:val="004C0CE9"/>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6B4A"/>
    <w:rsid w:val="004E7E4A"/>
    <w:rsid w:val="004F0746"/>
    <w:rsid w:val="004F2447"/>
    <w:rsid w:val="004F2EE8"/>
    <w:rsid w:val="004F44BE"/>
    <w:rsid w:val="004F5853"/>
    <w:rsid w:val="004F5B4E"/>
    <w:rsid w:val="004F6B8B"/>
    <w:rsid w:val="00503291"/>
    <w:rsid w:val="00503421"/>
    <w:rsid w:val="00503E0E"/>
    <w:rsid w:val="0050466C"/>
    <w:rsid w:val="005054ED"/>
    <w:rsid w:val="005115C7"/>
    <w:rsid w:val="00512E2D"/>
    <w:rsid w:val="00513B49"/>
    <w:rsid w:val="00517DBA"/>
    <w:rsid w:val="0052158B"/>
    <w:rsid w:val="00521BAE"/>
    <w:rsid w:val="005220FA"/>
    <w:rsid w:val="00522D0A"/>
    <w:rsid w:val="0052319F"/>
    <w:rsid w:val="005231B9"/>
    <w:rsid w:val="00523BBC"/>
    <w:rsid w:val="0052407B"/>
    <w:rsid w:val="005248B3"/>
    <w:rsid w:val="00524C0C"/>
    <w:rsid w:val="00531631"/>
    <w:rsid w:val="005317A3"/>
    <w:rsid w:val="005351F5"/>
    <w:rsid w:val="0053552B"/>
    <w:rsid w:val="00536359"/>
    <w:rsid w:val="005402C5"/>
    <w:rsid w:val="00540405"/>
    <w:rsid w:val="0054068F"/>
    <w:rsid w:val="00540B7C"/>
    <w:rsid w:val="00540D67"/>
    <w:rsid w:val="00540E42"/>
    <w:rsid w:val="00544C8A"/>
    <w:rsid w:val="0054547C"/>
    <w:rsid w:val="005464C2"/>
    <w:rsid w:val="0055102F"/>
    <w:rsid w:val="0055137E"/>
    <w:rsid w:val="00551F25"/>
    <w:rsid w:val="005531C3"/>
    <w:rsid w:val="005537D2"/>
    <w:rsid w:val="005557D5"/>
    <w:rsid w:val="00557EA2"/>
    <w:rsid w:val="00560E96"/>
    <w:rsid w:val="005642B5"/>
    <w:rsid w:val="00571871"/>
    <w:rsid w:val="00572EEA"/>
    <w:rsid w:val="00574920"/>
    <w:rsid w:val="00574988"/>
    <w:rsid w:val="00574D67"/>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96E47"/>
    <w:rsid w:val="005A0266"/>
    <w:rsid w:val="005A175A"/>
    <w:rsid w:val="005A1BAD"/>
    <w:rsid w:val="005A2027"/>
    <w:rsid w:val="005A22AB"/>
    <w:rsid w:val="005A5150"/>
    <w:rsid w:val="005A5BC7"/>
    <w:rsid w:val="005A69EB"/>
    <w:rsid w:val="005A7670"/>
    <w:rsid w:val="005B0E47"/>
    <w:rsid w:val="005B105C"/>
    <w:rsid w:val="005B4A22"/>
    <w:rsid w:val="005B69FE"/>
    <w:rsid w:val="005B7242"/>
    <w:rsid w:val="005B7A58"/>
    <w:rsid w:val="005C06A0"/>
    <w:rsid w:val="005C241D"/>
    <w:rsid w:val="005C3204"/>
    <w:rsid w:val="005C44E4"/>
    <w:rsid w:val="005C59C9"/>
    <w:rsid w:val="005D32EE"/>
    <w:rsid w:val="005D3E5E"/>
    <w:rsid w:val="005D5588"/>
    <w:rsid w:val="005D5773"/>
    <w:rsid w:val="005D5CF3"/>
    <w:rsid w:val="005E1EF8"/>
    <w:rsid w:val="005E4C47"/>
    <w:rsid w:val="005E7DDF"/>
    <w:rsid w:val="005F17BE"/>
    <w:rsid w:val="005F17DE"/>
    <w:rsid w:val="005F19A4"/>
    <w:rsid w:val="005F201F"/>
    <w:rsid w:val="005F21BA"/>
    <w:rsid w:val="005F2F3B"/>
    <w:rsid w:val="005F3752"/>
    <w:rsid w:val="005F3865"/>
    <w:rsid w:val="005F3F1D"/>
    <w:rsid w:val="005F4EDD"/>
    <w:rsid w:val="005F4F2D"/>
    <w:rsid w:val="005F5D4C"/>
    <w:rsid w:val="005F7207"/>
    <w:rsid w:val="005F7D71"/>
    <w:rsid w:val="00602972"/>
    <w:rsid w:val="00604D11"/>
    <w:rsid w:val="006055E6"/>
    <w:rsid w:val="00605BB5"/>
    <w:rsid w:val="00605F35"/>
    <w:rsid w:val="006065C8"/>
    <w:rsid w:val="00606D90"/>
    <w:rsid w:val="00607786"/>
    <w:rsid w:val="00611B6D"/>
    <w:rsid w:val="00614DC9"/>
    <w:rsid w:val="00614E9B"/>
    <w:rsid w:val="00614FD0"/>
    <w:rsid w:val="006151BD"/>
    <w:rsid w:val="0061714F"/>
    <w:rsid w:val="006178AF"/>
    <w:rsid w:val="00617951"/>
    <w:rsid w:val="00617955"/>
    <w:rsid w:val="00621761"/>
    <w:rsid w:val="00622846"/>
    <w:rsid w:val="00627C79"/>
    <w:rsid w:val="00631D1D"/>
    <w:rsid w:val="00635009"/>
    <w:rsid w:val="00635319"/>
    <w:rsid w:val="006353BA"/>
    <w:rsid w:val="00635673"/>
    <w:rsid w:val="00641923"/>
    <w:rsid w:val="0064271A"/>
    <w:rsid w:val="006450B2"/>
    <w:rsid w:val="00651512"/>
    <w:rsid w:val="006519CE"/>
    <w:rsid w:val="00652936"/>
    <w:rsid w:val="00653D37"/>
    <w:rsid w:val="00654471"/>
    <w:rsid w:val="0065450C"/>
    <w:rsid w:val="0065602F"/>
    <w:rsid w:val="00660AA7"/>
    <w:rsid w:val="006621B1"/>
    <w:rsid w:val="00662626"/>
    <w:rsid w:val="00663099"/>
    <w:rsid w:val="00663DD6"/>
    <w:rsid w:val="0066486D"/>
    <w:rsid w:val="00665C27"/>
    <w:rsid w:val="006672C7"/>
    <w:rsid w:val="00672E4B"/>
    <w:rsid w:val="0067306D"/>
    <w:rsid w:val="00673617"/>
    <w:rsid w:val="00674244"/>
    <w:rsid w:val="0067580D"/>
    <w:rsid w:val="0067768A"/>
    <w:rsid w:val="00681127"/>
    <w:rsid w:val="00681D6B"/>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A7CC3"/>
    <w:rsid w:val="006B2D90"/>
    <w:rsid w:val="006B38CD"/>
    <w:rsid w:val="006B42F4"/>
    <w:rsid w:val="006B4A53"/>
    <w:rsid w:val="006B51C6"/>
    <w:rsid w:val="006C0E96"/>
    <w:rsid w:val="006C315F"/>
    <w:rsid w:val="006C3D54"/>
    <w:rsid w:val="006C5B8D"/>
    <w:rsid w:val="006C627A"/>
    <w:rsid w:val="006C6F63"/>
    <w:rsid w:val="006C73E3"/>
    <w:rsid w:val="006D004D"/>
    <w:rsid w:val="006D10B7"/>
    <w:rsid w:val="006D2010"/>
    <w:rsid w:val="006D49DC"/>
    <w:rsid w:val="006D53E8"/>
    <w:rsid w:val="006D663C"/>
    <w:rsid w:val="006D6805"/>
    <w:rsid w:val="006D7A7D"/>
    <w:rsid w:val="006E0865"/>
    <w:rsid w:val="006E132C"/>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26E26"/>
    <w:rsid w:val="007304CC"/>
    <w:rsid w:val="00731AC6"/>
    <w:rsid w:val="0073588B"/>
    <w:rsid w:val="00735C4C"/>
    <w:rsid w:val="007402A7"/>
    <w:rsid w:val="0074215E"/>
    <w:rsid w:val="007430BF"/>
    <w:rsid w:val="007431D4"/>
    <w:rsid w:val="00744AFA"/>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3BC"/>
    <w:rsid w:val="007855A9"/>
    <w:rsid w:val="00786891"/>
    <w:rsid w:val="00790BF9"/>
    <w:rsid w:val="0079171C"/>
    <w:rsid w:val="00793461"/>
    <w:rsid w:val="00794FE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1DC5"/>
    <w:rsid w:val="007C279F"/>
    <w:rsid w:val="007C4560"/>
    <w:rsid w:val="007C5BF2"/>
    <w:rsid w:val="007C7BB0"/>
    <w:rsid w:val="007D04F7"/>
    <w:rsid w:val="007D06BC"/>
    <w:rsid w:val="007D51F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348C"/>
    <w:rsid w:val="008249F5"/>
    <w:rsid w:val="008261C7"/>
    <w:rsid w:val="00827D12"/>
    <w:rsid w:val="00830FC4"/>
    <w:rsid w:val="008353C0"/>
    <w:rsid w:val="00835433"/>
    <w:rsid w:val="00835C66"/>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4207"/>
    <w:rsid w:val="00895049"/>
    <w:rsid w:val="00895257"/>
    <w:rsid w:val="00895682"/>
    <w:rsid w:val="0089632F"/>
    <w:rsid w:val="008972C9"/>
    <w:rsid w:val="008A4313"/>
    <w:rsid w:val="008A4732"/>
    <w:rsid w:val="008A529D"/>
    <w:rsid w:val="008A7039"/>
    <w:rsid w:val="008B5E62"/>
    <w:rsid w:val="008C0247"/>
    <w:rsid w:val="008C1B6A"/>
    <w:rsid w:val="008C29DF"/>
    <w:rsid w:val="008C4E42"/>
    <w:rsid w:val="008D285D"/>
    <w:rsid w:val="008D35AD"/>
    <w:rsid w:val="008D4AF3"/>
    <w:rsid w:val="008D5953"/>
    <w:rsid w:val="008E0981"/>
    <w:rsid w:val="008E243D"/>
    <w:rsid w:val="008E3EC0"/>
    <w:rsid w:val="008E5193"/>
    <w:rsid w:val="008E5332"/>
    <w:rsid w:val="008E7F63"/>
    <w:rsid w:val="008F0474"/>
    <w:rsid w:val="008F2B14"/>
    <w:rsid w:val="008F629D"/>
    <w:rsid w:val="008F6924"/>
    <w:rsid w:val="00900750"/>
    <w:rsid w:val="009021C1"/>
    <w:rsid w:val="0090667A"/>
    <w:rsid w:val="009070F1"/>
    <w:rsid w:val="009107C4"/>
    <w:rsid w:val="00910F32"/>
    <w:rsid w:val="00911024"/>
    <w:rsid w:val="009126E3"/>
    <w:rsid w:val="00912F65"/>
    <w:rsid w:val="0091493A"/>
    <w:rsid w:val="009166AF"/>
    <w:rsid w:val="009204FB"/>
    <w:rsid w:val="00921508"/>
    <w:rsid w:val="009226A0"/>
    <w:rsid w:val="00923234"/>
    <w:rsid w:val="009251A4"/>
    <w:rsid w:val="009263BF"/>
    <w:rsid w:val="0092646C"/>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5612E"/>
    <w:rsid w:val="0096001A"/>
    <w:rsid w:val="00963216"/>
    <w:rsid w:val="0096379D"/>
    <w:rsid w:val="00971963"/>
    <w:rsid w:val="009722BE"/>
    <w:rsid w:val="009724CD"/>
    <w:rsid w:val="00975D07"/>
    <w:rsid w:val="00975E8B"/>
    <w:rsid w:val="00980DBB"/>
    <w:rsid w:val="00981418"/>
    <w:rsid w:val="009840DA"/>
    <w:rsid w:val="00984558"/>
    <w:rsid w:val="00991E43"/>
    <w:rsid w:val="00992DC4"/>
    <w:rsid w:val="009938A9"/>
    <w:rsid w:val="009952CA"/>
    <w:rsid w:val="009975F4"/>
    <w:rsid w:val="009A124D"/>
    <w:rsid w:val="009A388F"/>
    <w:rsid w:val="009A40CE"/>
    <w:rsid w:val="009A40DA"/>
    <w:rsid w:val="009A5FA3"/>
    <w:rsid w:val="009B1872"/>
    <w:rsid w:val="009B403F"/>
    <w:rsid w:val="009B459F"/>
    <w:rsid w:val="009B463D"/>
    <w:rsid w:val="009B48F4"/>
    <w:rsid w:val="009B4A32"/>
    <w:rsid w:val="009B7FAF"/>
    <w:rsid w:val="009C0407"/>
    <w:rsid w:val="009C2E3B"/>
    <w:rsid w:val="009C5420"/>
    <w:rsid w:val="009C5425"/>
    <w:rsid w:val="009C68FB"/>
    <w:rsid w:val="009D381D"/>
    <w:rsid w:val="009D42F0"/>
    <w:rsid w:val="009D4467"/>
    <w:rsid w:val="009D5B9B"/>
    <w:rsid w:val="009D5E2F"/>
    <w:rsid w:val="009D5F9F"/>
    <w:rsid w:val="009E1E8A"/>
    <w:rsid w:val="009E279D"/>
    <w:rsid w:val="009E3B74"/>
    <w:rsid w:val="009E485A"/>
    <w:rsid w:val="009E51B9"/>
    <w:rsid w:val="009F0262"/>
    <w:rsid w:val="009F04B4"/>
    <w:rsid w:val="009F30DA"/>
    <w:rsid w:val="009F32F0"/>
    <w:rsid w:val="009F4A45"/>
    <w:rsid w:val="009F5864"/>
    <w:rsid w:val="009F69B3"/>
    <w:rsid w:val="00A00EB4"/>
    <w:rsid w:val="00A023CD"/>
    <w:rsid w:val="00A04548"/>
    <w:rsid w:val="00A04A4A"/>
    <w:rsid w:val="00A06D82"/>
    <w:rsid w:val="00A07522"/>
    <w:rsid w:val="00A079BA"/>
    <w:rsid w:val="00A10C43"/>
    <w:rsid w:val="00A1129A"/>
    <w:rsid w:val="00A11F3F"/>
    <w:rsid w:val="00A12AE4"/>
    <w:rsid w:val="00A12CD7"/>
    <w:rsid w:val="00A15261"/>
    <w:rsid w:val="00A163F3"/>
    <w:rsid w:val="00A17602"/>
    <w:rsid w:val="00A17715"/>
    <w:rsid w:val="00A17898"/>
    <w:rsid w:val="00A209C0"/>
    <w:rsid w:val="00A21B28"/>
    <w:rsid w:val="00A22C8A"/>
    <w:rsid w:val="00A235A0"/>
    <w:rsid w:val="00A23E04"/>
    <w:rsid w:val="00A2503F"/>
    <w:rsid w:val="00A25C7C"/>
    <w:rsid w:val="00A301DF"/>
    <w:rsid w:val="00A31709"/>
    <w:rsid w:val="00A331A1"/>
    <w:rsid w:val="00A35436"/>
    <w:rsid w:val="00A35939"/>
    <w:rsid w:val="00A35D81"/>
    <w:rsid w:val="00A36057"/>
    <w:rsid w:val="00A37774"/>
    <w:rsid w:val="00A40A49"/>
    <w:rsid w:val="00A460C4"/>
    <w:rsid w:val="00A47DFD"/>
    <w:rsid w:val="00A5067D"/>
    <w:rsid w:val="00A511F0"/>
    <w:rsid w:val="00A51389"/>
    <w:rsid w:val="00A51D34"/>
    <w:rsid w:val="00A53E32"/>
    <w:rsid w:val="00A550C6"/>
    <w:rsid w:val="00A60C2A"/>
    <w:rsid w:val="00A62A08"/>
    <w:rsid w:val="00A64E16"/>
    <w:rsid w:val="00A669F2"/>
    <w:rsid w:val="00A67D09"/>
    <w:rsid w:val="00A717D0"/>
    <w:rsid w:val="00A73BF7"/>
    <w:rsid w:val="00A75480"/>
    <w:rsid w:val="00A75D38"/>
    <w:rsid w:val="00A76153"/>
    <w:rsid w:val="00A76215"/>
    <w:rsid w:val="00A77296"/>
    <w:rsid w:val="00A8059F"/>
    <w:rsid w:val="00A82B7F"/>
    <w:rsid w:val="00A83886"/>
    <w:rsid w:val="00A83A16"/>
    <w:rsid w:val="00A8586A"/>
    <w:rsid w:val="00A861C0"/>
    <w:rsid w:val="00A91A25"/>
    <w:rsid w:val="00A92C90"/>
    <w:rsid w:val="00A93220"/>
    <w:rsid w:val="00A9382E"/>
    <w:rsid w:val="00A93D02"/>
    <w:rsid w:val="00A9686A"/>
    <w:rsid w:val="00AA0A17"/>
    <w:rsid w:val="00AA119E"/>
    <w:rsid w:val="00AA3354"/>
    <w:rsid w:val="00AA4B44"/>
    <w:rsid w:val="00AA705F"/>
    <w:rsid w:val="00AA745C"/>
    <w:rsid w:val="00AB294D"/>
    <w:rsid w:val="00AB540C"/>
    <w:rsid w:val="00AB5833"/>
    <w:rsid w:val="00AB61C9"/>
    <w:rsid w:val="00AC0041"/>
    <w:rsid w:val="00AC1135"/>
    <w:rsid w:val="00AC1939"/>
    <w:rsid w:val="00AC2B70"/>
    <w:rsid w:val="00AC3A1A"/>
    <w:rsid w:val="00AC420D"/>
    <w:rsid w:val="00AC56EC"/>
    <w:rsid w:val="00AC5B9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448EF"/>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4C11"/>
    <w:rsid w:val="00B7523C"/>
    <w:rsid w:val="00B752C4"/>
    <w:rsid w:val="00B81B46"/>
    <w:rsid w:val="00B82248"/>
    <w:rsid w:val="00B8242B"/>
    <w:rsid w:val="00B8478B"/>
    <w:rsid w:val="00B877B5"/>
    <w:rsid w:val="00B90B9A"/>
    <w:rsid w:val="00B9146C"/>
    <w:rsid w:val="00B9496C"/>
    <w:rsid w:val="00B950F4"/>
    <w:rsid w:val="00B951DC"/>
    <w:rsid w:val="00B96631"/>
    <w:rsid w:val="00B97C45"/>
    <w:rsid w:val="00BA2BCB"/>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169E"/>
    <w:rsid w:val="00BF2B2A"/>
    <w:rsid w:val="00BF3872"/>
    <w:rsid w:val="00BF5D8D"/>
    <w:rsid w:val="00C013F5"/>
    <w:rsid w:val="00C01EEE"/>
    <w:rsid w:val="00C027BB"/>
    <w:rsid w:val="00C0314A"/>
    <w:rsid w:val="00C0342E"/>
    <w:rsid w:val="00C0505C"/>
    <w:rsid w:val="00C05D70"/>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5036"/>
    <w:rsid w:val="00C45E52"/>
    <w:rsid w:val="00C461A6"/>
    <w:rsid w:val="00C478F0"/>
    <w:rsid w:val="00C51750"/>
    <w:rsid w:val="00C526AE"/>
    <w:rsid w:val="00C5457F"/>
    <w:rsid w:val="00C55521"/>
    <w:rsid w:val="00C57038"/>
    <w:rsid w:val="00C665F4"/>
    <w:rsid w:val="00C6716C"/>
    <w:rsid w:val="00C67283"/>
    <w:rsid w:val="00C718B0"/>
    <w:rsid w:val="00C718DD"/>
    <w:rsid w:val="00C7455E"/>
    <w:rsid w:val="00C74B5D"/>
    <w:rsid w:val="00C77141"/>
    <w:rsid w:val="00C80C2F"/>
    <w:rsid w:val="00C82325"/>
    <w:rsid w:val="00C856FE"/>
    <w:rsid w:val="00C86113"/>
    <w:rsid w:val="00C86D9A"/>
    <w:rsid w:val="00C91D7A"/>
    <w:rsid w:val="00C95603"/>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280E"/>
    <w:rsid w:val="00CC2D73"/>
    <w:rsid w:val="00CC54A0"/>
    <w:rsid w:val="00CC66E4"/>
    <w:rsid w:val="00CC6FEA"/>
    <w:rsid w:val="00CC7151"/>
    <w:rsid w:val="00CD14BC"/>
    <w:rsid w:val="00CD19F9"/>
    <w:rsid w:val="00CD2871"/>
    <w:rsid w:val="00CD2933"/>
    <w:rsid w:val="00CD54CD"/>
    <w:rsid w:val="00CD7341"/>
    <w:rsid w:val="00CD73D9"/>
    <w:rsid w:val="00CD7408"/>
    <w:rsid w:val="00CE1BEB"/>
    <w:rsid w:val="00CE5A5A"/>
    <w:rsid w:val="00CE5FC3"/>
    <w:rsid w:val="00CE6698"/>
    <w:rsid w:val="00CE7C73"/>
    <w:rsid w:val="00CF1971"/>
    <w:rsid w:val="00CF1BE3"/>
    <w:rsid w:val="00CF4F95"/>
    <w:rsid w:val="00CF5734"/>
    <w:rsid w:val="00CF7354"/>
    <w:rsid w:val="00D015F8"/>
    <w:rsid w:val="00D01F60"/>
    <w:rsid w:val="00D04646"/>
    <w:rsid w:val="00D06946"/>
    <w:rsid w:val="00D10D31"/>
    <w:rsid w:val="00D115D6"/>
    <w:rsid w:val="00D1355A"/>
    <w:rsid w:val="00D13F72"/>
    <w:rsid w:val="00D17FBC"/>
    <w:rsid w:val="00D208A3"/>
    <w:rsid w:val="00D218EA"/>
    <w:rsid w:val="00D23C85"/>
    <w:rsid w:val="00D252B2"/>
    <w:rsid w:val="00D27E5D"/>
    <w:rsid w:val="00D30B5E"/>
    <w:rsid w:val="00D31FE8"/>
    <w:rsid w:val="00D33A66"/>
    <w:rsid w:val="00D3507A"/>
    <w:rsid w:val="00D36952"/>
    <w:rsid w:val="00D40FCB"/>
    <w:rsid w:val="00D4110C"/>
    <w:rsid w:val="00D4122E"/>
    <w:rsid w:val="00D42DBE"/>
    <w:rsid w:val="00D43DE1"/>
    <w:rsid w:val="00D44AD0"/>
    <w:rsid w:val="00D45E3D"/>
    <w:rsid w:val="00D538CE"/>
    <w:rsid w:val="00D56DEA"/>
    <w:rsid w:val="00D60B4B"/>
    <w:rsid w:val="00D6121A"/>
    <w:rsid w:val="00D627B2"/>
    <w:rsid w:val="00D63EFF"/>
    <w:rsid w:val="00D64F36"/>
    <w:rsid w:val="00D65570"/>
    <w:rsid w:val="00D65D19"/>
    <w:rsid w:val="00D66C22"/>
    <w:rsid w:val="00D67327"/>
    <w:rsid w:val="00D67856"/>
    <w:rsid w:val="00D67B05"/>
    <w:rsid w:val="00D70E11"/>
    <w:rsid w:val="00D71D1C"/>
    <w:rsid w:val="00D74CE3"/>
    <w:rsid w:val="00D7543F"/>
    <w:rsid w:val="00D77A09"/>
    <w:rsid w:val="00D77D86"/>
    <w:rsid w:val="00D77DE6"/>
    <w:rsid w:val="00D81119"/>
    <w:rsid w:val="00D81DB0"/>
    <w:rsid w:val="00D837E2"/>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B408B"/>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1D8B"/>
    <w:rsid w:val="00DF36CD"/>
    <w:rsid w:val="00E0198E"/>
    <w:rsid w:val="00E0228D"/>
    <w:rsid w:val="00E03621"/>
    <w:rsid w:val="00E05471"/>
    <w:rsid w:val="00E06F0F"/>
    <w:rsid w:val="00E10BAF"/>
    <w:rsid w:val="00E11693"/>
    <w:rsid w:val="00E1414D"/>
    <w:rsid w:val="00E154F5"/>
    <w:rsid w:val="00E17409"/>
    <w:rsid w:val="00E1793A"/>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10EA"/>
    <w:rsid w:val="00E62320"/>
    <w:rsid w:val="00E63E14"/>
    <w:rsid w:val="00E65F7D"/>
    <w:rsid w:val="00E67764"/>
    <w:rsid w:val="00E77874"/>
    <w:rsid w:val="00E77A5F"/>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E7A41"/>
    <w:rsid w:val="00EF6A7C"/>
    <w:rsid w:val="00F00550"/>
    <w:rsid w:val="00F00E68"/>
    <w:rsid w:val="00F02B3B"/>
    <w:rsid w:val="00F0398B"/>
    <w:rsid w:val="00F0427E"/>
    <w:rsid w:val="00F059EE"/>
    <w:rsid w:val="00F06386"/>
    <w:rsid w:val="00F06AD5"/>
    <w:rsid w:val="00F1261E"/>
    <w:rsid w:val="00F13228"/>
    <w:rsid w:val="00F14F0C"/>
    <w:rsid w:val="00F15B21"/>
    <w:rsid w:val="00F15B58"/>
    <w:rsid w:val="00F17CBC"/>
    <w:rsid w:val="00F2039C"/>
    <w:rsid w:val="00F20638"/>
    <w:rsid w:val="00F222AE"/>
    <w:rsid w:val="00F22AA2"/>
    <w:rsid w:val="00F2363D"/>
    <w:rsid w:val="00F25379"/>
    <w:rsid w:val="00F25AF4"/>
    <w:rsid w:val="00F27062"/>
    <w:rsid w:val="00F2786F"/>
    <w:rsid w:val="00F27C9F"/>
    <w:rsid w:val="00F3008A"/>
    <w:rsid w:val="00F308DD"/>
    <w:rsid w:val="00F33427"/>
    <w:rsid w:val="00F33F44"/>
    <w:rsid w:val="00F34913"/>
    <w:rsid w:val="00F3628B"/>
    <w:rsid w:val="00F40B2B"/>
    <w:rsid w:val="00F4262A"/>
    <w:rsid w:val="00F43250"/>
    <w:rsid w:val="00F4729B"/>
    <w:rsid w:val="00F503A4"/>
    <w:rsid w:val="00F52663"/>
    <w:rsid w:val="00F56311"/>
    <w:rsid w:val="00F60E8E"/>
    <w:rsid w:val="00F613A6"/>
    <w:rsid w:val="00F62C5A"/>
    <w:rsid w:val="00F64295"/>
    <w:rsid w:val="00F650F7"/>
    <w:rsid w:val="00F70672"/>
    <w:rsid w:val="00F7554E"/>
    <w:rsid w:val="00F75719"/>
    <w:rsid w:val="00F77957"/>
    <w:rsid w:val="00F8136B"/>
    <w:rsid w:val="00F8186B"/>
    <w:rsid w:val="00F86156"/>
    <w:rsid w:val="00F866DD"/>
    <w:rsid w:val="00F87940"/>
    <w:rsid w:val="00F90E47"/>
    <w:rsid w:val="00F9108F"/>
    <w:rsid w:val="00F91B48"/>
    <w:rsid w:val="00F92F0E"/>
    <w:rsid w:val="00F9407A"/>
    <w:rsid w:val="00FA0E65"/>
    <w:rsid w:val="00FA3148"/>
    <w:rsid w:val="00FA632E"/>
    <w:rsid w:val="00FA6BFA"/>
    <w:rsid w:val="00FA75EB"/>
    <w:rsid w:val="00FA7745"/>
    <w:rsid w:val="00FB076C"/>
    <w:rsid w:val="00FB17DA"/>
    <w:rsid w:val="00FB4B83"/>
    <w:rsid w:val="00FB74DC"/>
    <w:rsid w:val="00FC008D"/>
    <w:rsid w:val="00FC0AD4"/>
    <w:rsid w:val="00FC4592"/>
    <w:rsid w:val="00FC48F4"/>
    <w:rsid w:val="00FC721A"/>
    <w:rsid w:val="00FC78ED"/>
    <w:rsid w:val="00FD1F33"/>
    <w:rsid w:val="00FD3168"/>
    <w:rsid w:val="00FD372F"/>
    <w:rsid w:val="00FD37CA"/>
    <w:rsid w:val="00FE18C5"/>
    <w:rsid w:val="00FE3098"/>
    <w:rsid w:val="00FE36F6"/>
    <w:rsid w:val="00FE3E7C"/>
    <w:rsid w:val="00FE46EE"/>
    <w:rsid w:val="00FE60F1"/>
    <w:rsid w:val="00FE68A8"/>
    <w:rsid w:val="00FE6939"/>
    <w:rsid w:val="00FE6A78"/>
    <w:rsid w:val="00FE6D9C"/>
    <w:rsid w:val="00FE7645"/>
    <w:rsid w:val="00FF0F6F"/>
    <w:rsid w:val="00FF1E29"/>
    <w:rsid w:val="00FF1E89"/>
    <w:rsid w:val="00FF4D3E"/>
    <w:rsid w:val="00FF6161"/>
    <w:rsid w:val="00FF6BBE"/>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6BB09"/>
  <w15:docId w15:val="{07E05B07-A50E-4280-B0E3-9BCDF2E1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1778"/>
  </w:style>
  <w:style w:type="paragraph" w:styleId="Heading1">
    <w:name w:val="heading 1"/>
    <w:basedOn w:val="Normal"/>
    <w:next w:val="Normal"/>
    <w:link w:val="Heading1Char"/>
    <w:uiPriority w:val="9"/>
    <w:qFormat/>
    <w:rsid w:val="001E177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1E177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E177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E177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E177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E177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E177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E177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E177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uiPriority w:val="9"/>
    <w:rsid w:val="001E1778"/>
    <w:rPr>
      <w:rFonts w:asciiTheme="majorHAnsi" w:eastAsiaTheme="majorEastAsia" w:hAnsiTheme="majorHAnsi" w:cstheme="majorBidi"/>
      <w:color w:val="244061" w:themeColor="accent1" w:themeShade="80"/>
      <w:sz w:val="36"/>
      <w:szCs w:val="36"/>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character" w:customStyle="1" w:styleId="Heading2Char">
    <w:name w:val="Heading 2 Char"/>
    <w:basedOn w:val="DefaultParagraphFont"/>
    <w:link w:val="Heading2"/>
    <w:uiPriority w:val="9"/>
    <w:semiHidden/>
    <w:rsid w:val="001E177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E1778"/>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E177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E177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E177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E177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E177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E177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E1778"/>
    <w:pPr>
      <w:spacing w:line="240" w:lineRule="auto"/>
    </w:pPr>
    <w:rPr>
      <w:b/>
      <w:bCs/>
      <w:smallCaps/>
      <w:color w:val="1F497D" w:themeColor="text2"/>
    </w:rPr>
  </w:style>
  <w:style w:type="paragraph" w:styleId="Title">
    <w:name w:val="Title"/>
    <w:basedOn w:val="Normal"/>
    <w:next w:val="Normal"/>
    <w:link w:val="TitleChar"/>
    <w:uiPriority w:val="10"/>
    <w:qFormat/>
    <w:rsid w:val="001E177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E1778"/>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1E177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E177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1E1778"/>
    <w:rPr>
      <w:b/>
      <w:bCs/>
    </w:rPr>
  </w:style>
  <w:style w:type="character" w:styleId="Emphasis">
    <w:name w:val="Emphasis"/>
    <w:basedOn w:val="DefaultParagraphFont"/>
    <w:uiPriority w:val="20"/>
    <w:qFormat/>
    <w:rsid w:val="001E1778"/>
    <w:rPr>
      <w:i/>
      <w:iCs/>
    </w:rPr>
  </w:style>
  <w:style w:type="paragraph" w:styleId="NoSpacing">
    <w:name w:val="No Spacing"/>
    <w:uiPriority w:val="1"/>
    <w:qFormat/>
    <w:rsid w:val="001E1778"/>
    <w:pPr>
      <w:spacing w:after="0" w:line="240" w:lineRule="auto"/>
    </w:pPr>
  </w:style>
  <w:style w:type="paragraph" w:styleId="Quote">
    <w:name w:val="Quote"/>
    <w:basedOn w:val="Normal"/>
    <w:next w:val="Normal"/>
    <w:link w:val="QuoteChar"/>
    <w:uiPriority w:val="29"/>
    <w:qFormat/>
    <w:rsid w:val="001E177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E1778"/>
    <w:rPr>
      <w:color w:val="1F497D" w:themeColor="text2"/>
      <w:sz w:val="24"/>
      <w:szCs w:val="24"/>
    </w:rPr>
  </w:style>
  <w:style w:type="paragraph" w:styleId="IntenseQuote">
    <w:name w:val="Intense Quote"/>
    <w:basedOn w:val="Normal"/>
    <w:next w:val="Normal"/>
    <w:link w:val="IntenseQuoteChar"/>
    <w:uiPriority w:val="30"/>
    <w:qFormat/>
    <w:rsid w:val="001E177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E177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E1778"/>
    <w:rPr>
      <w:i/>
      <w:iCs/>
      <w:color w:val="595959" w:themeColor="text1" w:themeTint="A6"/>
    </w:rPr>
  </w:style>
  <w:style w:type="character" w:styleId="IntenseEmphasis">
    <w:name w:val="Intense Emphasis"/>
    <w:basedOn w:val="DefaultParagraphFont"/>
    <w:uiPriority w:val="21"/>
    <w:qFormat/>
    <w:rsid w:val="001E1778"/>
    <w:rPr>
      <w:b/>
      <w:bCs/>
      <w:i/>
      <w:iCs/>
    </w:rPr>
  </w:style>
  <w:style w:type="character" w:styleId="SubtleReference">
    <w:name w:val="Subtle Reference"/>
    <w:basedOn w:val="DefaultParagraphFont"/>
    <w:uiPriority w:val="31"/>
    <w:qFormat/>
    <w:rsid w:val="001E177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1778"/>
    <w:rPr>
      <w:b/>
      <w:bCs/>
      <w:smallCaps/>
      <w:color w:val="1F497D" w:themeColor="text2"/>
      <w:u w:val="single"/>
    </w:rPr>
  </w:style>
  <w:style w:type="character" w:styleId="BookTitle">
    <w:name w:val="Book Title"/>
    <w:basedOn w:val="DefaultParagraphFont"/>
    <w:uiPriority w:val="33"/>
    <w:qFormat/>
    <w:rsid w:val="001E1778"/>
    <w:rPr>
      <w:b/>
      <w:bCs/>
      <w:smallCaps/>
      <w:spacing w:val="10"/>
    </w:rPr>
  </w:style>
  <w:style w:type="paragraph" w:styleId="TOCHeading">
    <w:name w:val="TOC Heading"/>
    <w:basedOn w:val="Heading1"/>
    <w:next w:val="Normal"/>
    <w:uiPriority w:val="39"/>
    <w:semiHidden/>
    <w:unhideWhenUsed/>
    <w:qFormat/>
    <w:rsid w:val="001E1778"/>
    <w:pPr>
      <w:outlineLvl w:val="9"/>
    </w:pPr>
  </w:style>
  <w:style w:type="paragraph" w:styleId="ListParagraph">
    <w:name w:val="List Paragraph"/>
    <w:basedOn w:val="Normal"/>
    <w:uiPriority w:val="34"/>
    <w:qFormat/>
    <w:rsid w:val="004C0CE9"/>
    <w:pPr>
      <w:ind w:left="720"/>
      <w:contextualSpacing/>
    </w:pPr>
  </w:style>
  <w:style w:type="table" w:styleId="TableGrid">
    <w:name w:val="Table Grid"/>
    <w:basedOn w:val="TableNormal"/>
    <w:rsid w:val="00F3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evel3Left0cm">
    <w:name w:val="Style Level 3 + Left:  0 cm"/>
    <w:basedOn w:val="ListParagraph"/>
    <w:rsid w:val="00D837E2"/>
    <w:pPr>
      <w:ind w:left="0"/>
    </w:pPr>
    <w:rPr>
      <w:rFonts w:eastAsia="Times New Roman"/>
      <w:i/>
      <w:szCs w:val="20"/>
    </w:rPr>
  </w:style>
  <w:style w:type="paragraph" w:styleId="Header">
    <w:name w:val="header"/>
    <w:basedOn w:val="Normal"/>
    <w:link w:val="HeaderChar"/>
    <w:unhideWhenUsed/>
    <w:rsid w:val="001144A4"/>
    <w:pPr>
      <w:tabs>
        <w:tab w:val="center" w:pos="4513"/>
        <w:tab w:val="right" w:pos="9026"/>
      </w:tabs>
      <w:spacing w:after="0" w:line="240" w:lineRule="auto"/>
    </w:pPr>
  </w:style>
  <w:style w:type="character" w:customStyle="1" w:styleId="HeaderChar">
    <w:name w:val="Header Char"/>
    <w:basedOn w:val="DefaultParagraphFont"/>
    <w:link w:val="Header"/>
    <w:rsid w:val="001144A4"/>
  </w:style>
  <w:style w:type="paragraph" w:styleId="Footer">
    <w:name w:val="footer"/>
    <w:basedOn w:val="Normal"/>
    <w:link w:val="FooterChar"/>
    <w:uiPriority w:val="99"/>
    <w:unhideWhenUsed/>
    <w:rsid w:val="00114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h\AppData\Roaming\Microsoft\Templates\Table%20of%20Contents%20(Form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646E5AEE-6905-4AF8-B304-74034614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579</TotalTime>
  <Pages>12</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Anish Reddy</dc:creator>
  <cp:keywords/>
  <cp:lastModifiedBy>Anish Reddy</cp:lastModifiedBy>
  <cp:revision>419</cp:revision>
  <dcterms:created xsi:type="dcterms:W3CDTF">2018-01-29T14:22:00Z</dcterms:created>
  <dcterms:modified xsi:type="dcterms:W3CDTF">2018-02-12T14:05:00Z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